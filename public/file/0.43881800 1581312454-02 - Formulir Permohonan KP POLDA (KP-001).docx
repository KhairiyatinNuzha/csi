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F2A4D" w14:textId="77777777" w:rsidR="00EB0357" w:rsidRPr="00EB0357" w:rsidRDefault="00B64D12" w:rsidP="00EB0357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DE27C" wp14:editId="3AA66D76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33BE27" w14:textId="77777777" w:rsidR="00B64D12" w:rsidRPr="00B64D12" w:rsidRDefault="00B64D12" w:rsidP="00B64D12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64D12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E2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8pt;margin-top:-97.7pt;width:98.6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" filled="f" stroked="f">
                <v:textbox>
                  <w:txbxContent>
                    <w:p w14:paraId="1933BE27" w14:textId="77777777" w:rsidR="00B64D12" w:rsidRPr="00B64D12" w:rsidRDefault="00B64D12" w:rsidP="00B64D12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64D12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="00EB0357" w:rsidRPr="00EB0357">
        <w:rPr>
          <w:b/>
          <w:sz w:val="28"/>
          <w:u w:val="single"/>
        </w:rPr>
        <w:t>FORMULIR PENDAFTARAN KERJA PRAKTEK</w:t>
      </w:r>
    </w:p>
    <w:p w14:paraId="3426A583" w14:textId="77777777" w:rsidR="00EB0357" w:rsidRPr="00EB0357" w:rsidRDefault="00EB0357" w:rsidP="00EB0357"/>
    <w:p w14:paraId="49A86EC0" w14:textId="77777777" w:rsidR="00EB0357" w:rsidRPr="00EB0357" w:rsidRDefault="00EB0357" w:rsidP="00EB0357"/>
    <w:p w14:paraId="5DADA59F" w14:textId="77777777" w:rsidR="008E710A" w:rsidRDefault="00EB0357" w:rsidP="00EB0357">
      <w:pPr>
        <w:jc w:val="both"/>
      </w:pPr>
      <w:r w:rsidRPr="00EB0357">
        <w:t xml:space="preserve">Kepada </w:t>
      </w:r>
    </w:p>
    <w:p w14:paraId="69B7B7D9" w14:textId="671D94E5" w:rsidR="00EB0357" w:rsidRPr="00EB0357" w:rsidRDefault="008E710A" w:rsidP="00EB0357">
      <w:pPr>
        <w:jc w:val="both"/>
      </w:pPr>
      <w:r>
        <w:t xml:space="preserve">Yth. </w:t>
      </w:r>
      <w:r w:rsidR="00EA2016">
        <w:t xml:space="preserve">Ketua </w:t>
      </w:r>
      <w:r w:rsidR="00EA2016">
        <w:rPr>
          <w:lang w:val="id-ID"/>
        </w:rPr>
        <w:t>Program Studi</w:t>
      </w:r>
      <w:r w:rsidR="00EB0357" w:rsidRPr="00EB0357">
        <w:t xml:space="preserve"> Sistem Informasi</w:t>
      </w:r>
    </w:p>
    <w:p w14:paraId="48150009" w14:textId="77777777" w:rsidR="00EB0357" w:rsidRPr="00EB0357" w:rsidRDefault="00EB0357" w:rsidP="00EB0357">
      <w:pPr>
        <w:jc w:val="both"/>
      </w:pPr>
      <w:r w:rsidRPr="00EB0357">
        <w:t>Fakultas Teknolog</w:t>
      </w:r>
      <w:r w:rsidR="008E710A">
        <w:t>i Informasi Universitas Andalas</w:t>
      </w:r>
    </w:p>
    <w:p w14:paraId="230F38F1" w14:textId="46FEF2C6" w:rsidR="00EB0357" w:rsidRPr="00EB0357" w:rsidRDefault="00EB0357" w:rsidP="0003058A">
      <w:pPr>
        <w:jc w:val="both"/>
      </w:pPr>
      <w:r w:rsidRPr="00EB0357">
        <w:t>Di</w:t>
      </w:r>
      <w:r w:rsidR="0003058A">
        <w:t xml:space="preserve"> </w:t>
      </w:r>
      <w:r w:rsidRPr="00EB0357">
        <w:t>Tempat</w:t>
      </w:r>
    </w:p>
    <w:p w14:paraId="1A0843C7" w14:textId="77777777" w:rsidR="00EB0357" w:rsidRPr="00EB0357" w:rsidRDefault="00EB0357" w:rsidP="00EB0357">
      <w:pPr>
        <w:jc w:val="both"/>
      </w:pPr>
    </w:p>
    <w:p w14:paraId="4A1CF50C" w14:textId="77777777" w:rsidR="00EB0357" w:rsidRPr="00EB0357" w:rsidRDefault="00EB0357" w:rsidP="00EB0357">
      <w:pPr>
        <w:jc w:val="both"/>
      </w:pPr>
      <w:r w:rsidRPr="00EB0357">
        <w:t xml:space="preserve">Yang bertanda tangan dibawah ini, mahasiswa Jurusan Sistem Informasi </w:t>
      </w:r>
      <w:r w:rsidR="008E710A">
        <w:t xml:space="preserve">Fakultas Teknologi Informasi </w:t>
      </w:r>
      <w:r w:rsidRPr="00EB0357">
        <w:t>Universitas Andalas :</w:t>
      </w:r>
    </w:p>
    <w:p w14:paraId="53F19956" w14:textId="77777777" w:rsidR="00EB0357" w:rsidRPr="00EB0357" w:rsidRDefault="00EB0357" w:rsidP="00EB0357">
      <w:pPr>
        <w:jc w:val="both"/>
      </w:pPr>
    </w:p>
    <w:p w14:paraId="7694591F" w14:textId="4D7E7242" w:rsidR="00EB0357" w:rsidRPr="00EB0357" w:rsidRDefault="00EB0357" w:rsidP="00EB0357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 w:rsidR="0003058A">
        <w:t>Rahmania Jasmin</w:t>
      </w:r>
    </w:p>
    <w:p w14:paraId="342BF525" w14:textId="51C7A8A7" w:rsidR="00EB0357" w:rsidRPr="00EB0357" w:rsidRDefault="00EB0357" w:rsidP="00EB0357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 w:rsidR="0003058A">
        <w:t>1711522002</w:t>
      </w:r>
    </w:p>
    <w:p w14:paraId="15686216" w14:textId="4CBA4BD8" w:rsidR="00EB0357" w:rsidRPr="00EB0357" w:rsidRDefault="00EB0357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03058A">
        <w:t>Kos T</w:t>
      </w:r>
      <w:r w:rsidR="00517EA3">
        <w:t>ursina 5, Jl. Irigasi, Kel. Cupak Tangah, Kec.</w:t>
      </w:r>
      <w:r w:rsidR="0003058A">
        <w:t xml:space="preserve"> Pauh, Padang</w:t>
      </w:r>
    </w:p>
    <w:p w14:paraId="6087B112" w14:textId="77777777" w:rsidR="00EB0357" w:rsidRPr="00EB0357" w:rsidRDefault="00EB0357" w:rsidP="00EB0357">
      <w:pPr>
        <w:jc w:val="both"/>
      </w:pPr>
    </w:p>
    <w:p w14:paraId="50A0D987" w14:textId="30D6DAB4" w:rsidR="00EB0357" w:rsidRPr="00EB0357" w:rsidRDefault="00EB0357" w:rsidP="00EB0357">
      <w:pPr>
        <w:jc w:val="both"/>
      </w:pPr>
      <w:r w:rsidRPr="00EB0357">
        <w:t xml:space="preserve">Dengan ini  mengajukan permohonan untuk melaksanakan  mata kuliah Kerja Praktek yang akan dilaksanakan di </w:t>
      </w:r>
      <w:r w:rsidR="00A5126E" w:rsidRPr="00A5126E">
        <w:rPr>
          <w:rStyle w:val="Apple-style-span"/>
          <w:rFonts w:ascii="Times New Roman" w:hAnsi="Times New Roman" w:cs="Times New Roman"/>
          <w:b/>
          <w:color w:val="000000"/>
        </w:rPr>
        <w:t>Kepolisian Republik Indonesia Daerah Sumatra Barat</w:t>
      </w:r>
      <w:r w:rsidR="00A5126E">
        <w:rPr>
          <w:rStyle w:val="Apple-style-span"/>
          <w:rFonts w:ascii="Times New Roman" w:hAnsi="Times New Roman" w:cs="Times New Roman"/>
          <w:b/>
          <w:color w:val="000000"/>
        </w:rPr>
        <w:t>,</w:t>
      </w:r>
      <w:r w:rsidR="00A5126E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7C2ED0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A5126E">
        <w:t xml:space="preserve">pada </w:t>
      </w:r>
      <w:r w:rsidR="007C2ED0">
        <w:t>23 Desember 2019</w:t>
      </w:r>
      <w:r>
        <w:t xml:space="preserve">  s/d </w:t>
      </w:r>
      <w:r w:rsidR="00FC3AB3">
        <w:t>24 Januari 2020</w:t>
      </w:r>
      <w:r w:rsidR="007C2ED0">
        <w:t>.</w:t>
      </w:r>
    </w:p>
    <w:p w14:paraId="45C5EFA7" w14:textId="77777777" w:rsidR="00EB0357" w:rsidRPr="00EB0357" w:rsidRDefault="00EB0357" w:rsidP="00EB0357">
      <w:pPr>
        <w:jc w:val="both"/>
      </w:pPr>
    </w:p>
    <w:p w14:paraId="5587AAD0" w14:textId="77777777" w:rsidR="00EB0357" w:rsidRPr="00EB0357" w:rsidRDefault="00EB0357" w:rsidP="00EB0357">
      <w:pPr>
        <w:jc w:val="both"/>
      </w:pPr>
      <w:r w:rsidRPr="00EB0357">
        <w:t>Sebagai pertimbangan bersama ini terlampir ;</w:t>
      </w:r>
    </w:p>
    <w:p w14:paraId="50B0E2E6" w14:textId="77777777" w:rsidR="00EB0357" w:rsidRPr="00EB0357" w:rsidRDefault="00EB0357" w:rsidP="00EB0357">
      <w:pPr>
        <w:jc w:val="both"/>
      </w:pPr>
    </w:p>
    <w:p w14:paraId="2CFD7CA1" w14:textId="77777777" w:rsidR="00EB0357" w:rsidRPr="00EB0357" w:rsidRDefault="00EB0357" w:rsidP="00EB0357">
      <w:pPr>
        <w:pStyle w:val="ListParagraph"/>
        <w:numPr>
          <w:ilvl w:val="0"/>
          <w:numId w:val="6"/>
        </w:numPr>
        <w:jc w:val="both"/>
      </w:pPr>
      <w:r w:rsidRPr="00EB0357">
        <w:t>Transkrip nilai mata kuliah</w:t>
      </w:r>
    </w:p>
    <w:p w14:paraId="13A2F59F" w14:textId="77777777" w:rsidR="00EB0357" w:rsidRPr="00EB0357" w:rsidRDefault="00EB0357" w:rsidP="00EB0357">
      <w:pPr>
        <w:pStyle w:val="ListParagraph"/>
        <w:numPr>
          <w:ilvl w:val="0"/>
          <w:numId w:val="6"/>
        </w:numPr>
        <w:jc w:val="both"/>
      </w:pPr>
      <w:r w:rsidRPr="00EB0357">
        <w:t>Proposal Kerja Praktek</w:t>
      </w:r>
    </w:p>
    <w:p w14:paraId="6DB59306" w14:textId="77777777" w:rsidR="00EB0357" w:rsidRPr="00EB0357" w:rsidRDefault="00EB0357" w:rsidP="00EB0357">
      <w:pPr>
        <w:jc w:val="both"/>
      </w:pPr>
    </w:p>
    <w:p w14:paraId="69D64B35" w14:textId="5984671D" w:rsidR="00EB0357" w:rsidRPr="00EB0357" w:rsidRDefault="00EB0357" w:rsidP="00EB0357">
      <w:pPr>
        <w:jc w:val="both"/>
      </w:pPr>
      <w:r w:rsidRPr="00EB0357">
        <w:t>Demikian permo</w:t>
      </w:r>
      <w:r>
        <w:t>honan ini, atas perhatian Bapak</w:t>
      </w:r>
      <w:r w:rsidR="00000278">
        <w:t xml:space="preserve"> </w:t>
      </w:r>
      <w:r w:rsidRPr="00EB0357">
        <w:t>saya sampaikan terima kasih</w:t>
      </w:r>
      <w:r w:rsidR="00000278">
        <w:t>.</w:t>
      </w:r>
    </w:p>
    <w:p w14:paraId="5D101E2C" w14:textId="77777777" w:rsidR="00EB0357" w:rsidRPr="00EB0357" w:rsidRDefault="00EB0357" w:rsidP="00EB0357">
      <w:pPr>
        <w:jc w:val="both"/>
      </w:pPr>
    </w:p>
    <w:p w14:paraId="4E6269BB" w14:textId="77777777" w:rsidR="00EB0357" w:rsidRPr="00EB0357" w:rsidRDefault="00EB0357" w:rsidP="00EB0357">
      <w:pPr>
        <w:jc w:val="both"/>
      </w:pPr>
    </w:p>
    <w:p w14:paraId="307F0C6B" w14:textId="2777B54F" w:rsidR="00EB0357" w:rsidRPr="00EB0357" w:rsidRDefault="00A5126E" w:rsidP="00EB0357">
      <w:pPr>
        <w:ind w:left="4590"/>
        <w:jc w:val="both"/>
      </w:pPr>
      <w:r>
        <w:t>Padang, 1 Novem</w:t>
      </w:r>
      <w:r w:rsidR="00DD1D35">
        <w:t>ber  2019</w:t>
      </w:r>
    </w:p>
    <w:p w14:paraId="150C246A" w14:textId="77777777" w:rsidR="00EB0357" w:rsidRPr="00EB0357" w:rsidRDefault="00EB0357" w:rsidP="00EB0357">
      <w:pPr>
        <w:ind w:left="4590"/>
        <w:jc w:val="both"/>
      </w:pPr>
    </w:p>
    <w:p w14:paraId="0DDDAB30" w14:textId="77777777" w:rsidR="00EB0357" w:rsidRPr="00EB0357" w:rsidRDefault="00EB0357" w:rsidP="00EB0357">
      <w:pPr>
        <w:ind w:left="4590"/>
        <w:jc w:val="both"/>
      </w:pPr>
      <w:r w:rsidRPr="00EB0357">
        <w:t>Mahasiswa yang bersangkutan,</w:t>
      </w:r>
    </w:p>
    <w:p w14:paraId="0BFCF827" w14:textId="77777777" w:rsidR="00EB0357" w:rsidRPr="00EB0357" w:rsidRDefault="00EB0357" w:rsidP="00EB0357">
      <w:pPr>
        <w:ind w:left="4590"/>
        <w:jc w:val="both"/>
      </w:pPr>
    </w:p>
    <w:p w14:paraId="02C8ADFD" w14:textId="77777777" w:rsidR="00EB0357" w:rsidRPr="00EB0357" w:rsidRDefault="00EB0357" w:rsidP="00EB0357">
      <w:pPr>
        <w:ind w:left="4590"/>
        <w:jc w:val="both"/>
      </w:pPr>
    </w:p>
    <w:p w14:paraId="67C770C4" w14:textId="77777777" w:rsidR="00EB0357" w:rsidRPr="00EB0357" w:rsidRDefault="00EB0357" w:rsidP="00EB0357">
      <w:pPr>
        <w:ind w:left="4590"/>
        <w:jc w:val="both"/>
      </w:pPr>
    </w:p>
    <w:p w14:paraId="693DEF56" w14:textId="77777777" w:rsidR="00EB0357" w:rsidRPr="00EB0357" w:rsidRDefault="00EB0357" w:rsidP="00EB0357">
      <w:pPr>
        <w:ind w:left="4590"/>
        <w:jc w:val="both"/>
      </w:pPr>
    </w:p>
    <w:p w14:paraId="753FDC9F" w14:textId="45C8E147" w:rsidR="00EB0357" w:rsidRPr="00000278" w:rsidRDefault="00EB0357" w:rsidP="00000278">
      <w:pPr>
        <w:ind w:left="4590"/>
        <w:jc w:val="both"/>
        <w:rPr>
          <w:u w:val="single"/>
        </w:rPr>
      </w:pPr>
      <w:r>
        <w:rPr>
          <w:u w:val="single"/>
        </w:rPr>
        <w:tab/>
      </w:r>
      <w:r w:rsidR="00000278">
        <w:rPr>
          <w:u w:val="single"/>
        </w:rPr>
        <w:t xml:space="preserve">     Rahmania Jasmin</w:t>
      </w:r>
      <w:r>
        <w:rPr>
          <w:u w:val="single"/>
        </w:rPr>
        <w:tab/>
      </w:r>
      <w:r>
        <w:rPr>
          <w:u w:val="single"/>
        </w:rPr>
        <w:tab/>
      </w:r>
      <w:r w:rsidR="00000278">
        <w:tab/>
        <w:t xml:space="preserve">     NIM 1711522002</w:t>
      </w:r>
    </w:p>
    <w:p w14:paraId="2DFFAE48" w14:textId="77777777" w:rsidR="00EB0357" w:rsidRPr="00EB0357" w:rsidRDefault="00EB0357" w:rsidP="00EB0357">
      <w:pPr>
        <w:jc w:val="both"/>
      </w:pPr>
    </w:p>
    <w:p w14:paraId="44CDD700" w14:textId="77777777" w:rsidR="006E40E5" w:rsidRDefault="006E40E5" w:rsidP="00EB0357">
      <w:pPr>
        <w:rPr>
          <w:rFonts w:ascii="Times New Roman" w:hAnsi="Times New Roman" w:cs="Times New Roman"/>
        </w:rPr>
      </w:pPr>
    </w:p>
    <w:p w14:paraId="4965B0D0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5D3CF553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069C6239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3870DBDB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5CAF2E68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1D9E8675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4A68837E" w14:textId="77777777" w:rsidR="00000278" w:rsidRPr="00EB0357" w:rsidRDefault="00000278" w:rsidP="00000278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01EB4" wp14:editId="13B6D99A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1B6AEF" w14:textId="77777777" w:rsidR="00000278" w:rsidRPr="00000278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00278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1EB4" id="Text Box 2" o:spid="_x0000_s1027" type="#_x0000_t202" style="position:absolute;left:0;text-align:left;margin-left:378pt;margin-top:-97.7pt;width:98.6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" filled="f" stroked="f">
                <v:textbox>
                  <w:txbxContent>
                    <w:p w14:paraId="371B6AEF" w14:textId="77777777" w:rsidR="00000278" w:rsidRPr="00000278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00278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26895E14" w14:textId="77777777" w:rsidR="00000278" w:rsidRPr="00EB0357" w:rsidRDefault="00000278" w:rsidP="00000278"/>
    <w:p w14:paraId="7EEAEEEB" w14:textId="77777777" w:rsidR="00000278" w:rsidRPr="00EB0357" w:rsidRDefault="00000278" w:rsidP="00000278"/>
    <w:p w14:paraId="15DC9C6B" w14:textId="77777777" w:rsidR="00000278" w:rsidRDefault="00000278" w:rsidP="00000278">
      <w:pPr>
        <w:jc w:val="both"/>
      </w:pPr>
      <w:r w:rsidRPr="00EB0357">
        <w:t xml:space="preserve">Kepada </w:t>
      </w:r>
    </w:p>
    <w:p w14:paraId="4B696FD7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26F46313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08898CD3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1FEC219E" w14:textId="77777777" w:rsidR="00000278" w:rsidRPr="00EB0357" w:rsidRDefault="00000278" w:rsidP="00000278">
      <w:pPr>
        <w:jc w:val="both"/>
      </w:pPr>
    </w:p>
    <w:p w14:paraId="40D26F42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64030E0B" w14:textId="77777777" w:rsidR="00000278" w:rsidRPr="00EB0357" w:rsidRDefault="00000278" w:rsidP="00000278">
      <w:pPr>
        <w:jc w:val="both"/>
      </w:pPr>
    </w:p>
    <w:p w14:paraId="643E9861" w14:textId="0450CCEC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Athifah Zahra</w:t>
      </w:r>
    </w:p>
    <w:p w14:paraId="5068C004" w14:textId="5AA4CA39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1711523011</w:t>
      </w:r>
    </w:p>
    <w:p w14:paraId="5D9B402E" w14:textId="3CAE0D12" w:rsidR="00000278" w:rsidRPr="00EB0357" w:rsidRDefault="00000278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>
        <w:t>Kos Tursina 7, Jl. Irigasi,</w:t>
      </w:r>
      <w:r w:rsidR="00517EA3">
        <w:t xml:space="preserve"> Kel. Cupak Tangah Kec.</w:t>
      </w:r>
      <w:r>
        <w:t xml:space="preserve"> Pauh, </w:t>
      </w:r>
      <w:r w:rsidR="00517EA3">
        <w:t xml:space="preserve">  </w:t>
      </w:r>
      <w:r>
        <w:t>Padang</w:t>
      </w:r>
    </w:p>
    <w:p w14:paraId="27F9FFAD" w14:textId="77777777" w:rsidR="00000278" w:rsidRPr="00EB0357" w:rsidRDefault="00000278" w:rsidP="00000278">
      <w:pPr>
        <w:jc w:val="both"/>
      </w:pPr>
    </w:p>
    <w:p w14:paraId="3CD256F5" w14:textId="398C6C18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A5126E" w:rsidRPr="00A5126E">
        <w:rPr>
          <w:rStyle w:val="Apple-style-span"/>
          <w:rFonts w:ascii="Times New Roman" w:hAnsi="Times New Roman" w:cs="Times New Roman"/>
          <w:b/>
          <w:color w:val="000000"/>
        </w:rPr>
        <w:t>Kepolisian Republik Indonesia Daerah Sumatra Barat</w:t>
      </w:r>
      <w:r w:rsidR="00A5126E">
        <w:rPr>
          <w:rStyle w:val="Apple-style-span"/>
          <w:rFonts w:ascii="Times New Roman" w:hAnsi="Times New Roman" w:cs="Times New Roman"/>
          <w:b/>
          <w:color w:val="000000"/>
        </w:rPr>
        <w:t>,</w:t>
      </w:r>
      <w:r w:rsidR="00A5126E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A5126E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A5126E">
        <w:t xml:space="preserve">pada </w:t>
      </w:r>
      <w:r>
        <w:t>23 Desember 2019  s/d 24 Januari 2020.</w:t>
      </w:r>
    </w:p>
    <w:p w14:paraId="6C5EB6F0" w14:textId="77777777" w:rsidR="00000278" w:rsidRPr="00EB0357" w:rsidRDefault="00000278" w:rsidP="00000278">
      <w:pPr>
        <w:jc w:val="both"/>
      </w:pPr>
    </w:p>
    <w:p w14:paraId="089D0F66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0C64796D" w14:textId="77777777" w:rsidR="00000278" w:rsidRPr="00EB0357" w:rsidRDefault="00000278" w:rsidP="00000278">
      <w:pPr>
        <w:jc w:val="both"/>
      </w:pPr>
    </w:p>
    <w:p w14:paraId="0592F503" w14:textId="77777777" w:rsidR="00000278" w:rsidRPr="00EB0357" w:rsidRDefault="00000278" w:rsidP="00000278">
      <w:pPr>
        <w:pStyle w:val="ListParagraph"/>
        <w:numPr>
          <w:ilvl w:val="0"/>
          <w:numId w:val="7"/>
        </w:numPr>
        <w:jc w:val="both"/>
      </w:pPr>
      <w:r w:rsidRPr="00EB0357">
        <w:t>Transkrip nilai mata kuliah</w:t>
      </w:r>
    </w:p>
    <w:p w14:paraId="71CE2038" w14:textId="77777777" w:rsidR="00000278" w:rsidRPr="00EB0357" w:rsidRDefault="00000278" w:rsidP="00000278">
      <w:pPr>
        <w:pStyle w:val="ListParagraph"/>
        <w:numPr>
          <w:ilvl w:val="0"/>
          <w:numId w:val="7"/>
        </w:numPr>
        <w:jc w:val="both"/>
      </w:pPr>
      <w:r w:rsidRPr="00EB0357">
        <w:t>Proposal Kerja Praktek</w:t>
      </w:r>
    </w:p>
    <w:p w14:paraId="0BB70406" w14:textId="77777777" w:rsidR="00000278" w:rsidRPr="00EB0357" w:rsidRDefault="00000278" w:rsidP="00000278">
      <w:pPr>
        <w:jc w:val="both"/>
      </w:pPr>
    </w:p>
    <w:p w14:paraId="07222171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43699590" w14:textId="77777777" w:rsidR="00000278" w:rsidRPr="00EB0357" w:rsidRDefault="00000278" w:rsidP="00000278">
      <w:pPr>
        <w:jc w:val="both"/>
      </w:pPr>
    </w:p>
    <w:p w14:paraId="449B80EA" w14:textId="77777777" w:rsidR="00000278" w:rsidRPr="00EB0357" w:rsidRDefault="00000278" w:rsidP="00000278">
      <w:pPr>
        <w:jc w:val="both"/>
      </w:pPr>
    </w:p>
    <w:p w14:paraId="1CAD756A" w14:textId="2F26620A" w:rsidR="00000278" w:rsidRPr="00EB0357" w:rsidRDefault="00A5126E" w:rsidP="00000278">
      <w:pPr>
        <w:ind w:left="4590"/>
        <w:jc w:val="both"/>
      </w:pPr>
      <w:r>
        <w:t>Padang, 1 Novem</w:t>
      </w:r>
      <w:r w:rsidR="00DD1D35">
        <w:t>ber  2019</w:t>
      </w:r>
    </w:p>
    <w:p w14:paraId="457E2645" w14:textId="77777777" w:rsidR="00000278" w:rsidRPr="00EB0357" w:rsidRDefault="00000278" w:rsidP="00000278">
      <w:pPr>
        <w:ind w:left="4590"/>
        <w:jc w:val="both"/>
      </w:pPr>
    </w:p>
    <w:p w14:paraId="138EF8D7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6EED066D" w14:textId="77777777" w:rsidR="00000278" w:rsidRPr="00EB0357" w:rsidRDefault="00000278" w:rsidP="00000278">
      <w:pPr>
        <w:ind w:left="4590"/>
        <w:jc w:val="both"/>
      </w:pPr>
    </w:p>
    <w:p w14:paraId="161C77E4" w14:textId="77777777" w:rsidR="00000278" w:rsidRPr="00EB0357" w:rsidRDefault="00000278" w:rsidP="00000278">
      <w:pPr>
        <w:ind w:left="4590"/>
        <w:jc w:val="both"/>
      </w:pPr>
    </w:p>
    <w:p w14:paraId="5D3015B5" w14:textId="77777777" w:rsidR="00000278" w:rsidRPr="00EB0357" w:rsidRDefault="00000278" w:rsidP="00000278">
      <w:pPr>
        <w:ind w:left="4590"/>
        <w:jc w:val="both"/>
      </w:pPr>
    </w:p>
    <w:p w14:paraId="18BD9D38" w14:textId="77777777" w:rsidR="00000278" w:rsidRPr="00EB0357" w:rsidRDefault="00000278" w:rsidP="00000278">
      <w:pPr>
        <w:ind w:left="4590"/>
        <w:jc w:val="both"/>
      </w:pPr>
    </w:p>
    <w:p w14:paraId="3D45265D" w14:textId="37355237" w:rsidR="00000278" w:rsidRPr="00000278" w:rsidRDefault="00000278" w:rsidP="00000278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      Athifah Zahra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NIM 1711523011</w:t>
      </w:r>
    </w:p>
    <w:p w14:paraId="20DDA065" w14:textId="77777777" w:rsidR="00000278" w:rsidRPr="00EB0357" w:rsidRDefault="00000278" w:rsidP="00000278">
      <w:pPr>
        <w:jc w:val="both"/>
      </w:pPr>
    </w:p>
    <w:p w14:paraId="715EF7AA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6598EF26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139FDF5A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77482B3A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26AF3E5E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2BF85E03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6BC39C81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3BB74B82" w14:textId="77777777" w:rsidR="00000278" w:rsidRPr="00EB0357" w:rsidRDefault="00000278" w:rsidP="00000278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C2E35" wp14:editId="34456392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07A69E" w14:textId="77777777" w:rsidR="00000278" w:rsidRPr="00000278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00278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2E35" id="Text Box 3" o:spid="_x0000_s1028" type="#_x0000_t202" style="position:absolute;left:0;text-align:left;margin-left:378pt;margin-top:-97.7pt;width:98.6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NY48RE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5707A69E" w14:textId="77777777" w:rsidR="00000278" w:rsidRPr="00000278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00278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01D89425" w14:textId="77777777" w:rsidR="00000278" w:rsidRPr="00EB0357" w:rsidRDefault="00000278" w:rsidP="00000278"/>
    <w:p w14:paraId="6CB801B7" w14:textId="77777777" w:rsidR="00000278" w:rsidRPr="00EB0357" w:rsidRDefault="00000278" w:rsidP="00000278"/>
    <w:p w14:paraId="6A26C51D" w14:textId="77777777" w:rsidR="00000278" w:rsidRDefault="00000278" w:rsidP="00000278">
      <w:pPr>
        <w:jc w:val="both"/>
      </w:pPr>
      <w:r w:rsidRPr="00EB0357">
        <w:t xml:space="preserve">Kepada </w:t>
      </w:r>
    </w:p>
    <w:p w14:paraId="6C64CF36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726E371C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09452DFA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3E018C96" w14:textId="77777777" w:rsidR="00000278" w:rsidRPr="00EB0357" w:rsidRDefault="00000278" w:rsidP="00000278">
      <w:pPr>
        <w:jc w:val="both"/>
      </w:pPr>
    </w:p>
    <w:p w14:paraId="5C7B3C3E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7EC309FC" w14:textId="77777777" w:rsidR="00000278" w:rsidRPr="00EB0357" w:rsidRDefault="00000278" w:rsidP="00000278">
      <w:pPr>
        <w:jc w:val="both"/>
      </w:pPr>
    </w:p>
    <w:p w14:paraId="1B63053B" w14:textId="7F77E3E7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Dio Harvandy</w:t>
      </w:r>
    </w:p>
    <w:p w14:paraId="40CC6580" w14:textId="030866BD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1711522004</w:t>
      </w:r>
    </w:p>
    <w:p w14:paraId="7C5EBAC2" w14:textId="6B605B8D" w:rsidR="00000278" w:rsidRPr="00EB0357" w:rsidRDefault="00000278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517EA3">
        <w:t>Jl. Koto Tuo, RW. 004 / RT. 002, Kel. Kapalo Koto, Kec. Pauh, Padang</w:t>
      </w:r>
    </w:p>
    <w:p w14:paraId="592FADD2" w14:textId="77777777" w:rsidR="00000278" w:rsidRPr="00EB0357" w:rsidRDefault="00000278" w:rsidP="00000278">
      <w:pPr>
        <w:jc w:val="both"/>
      </w:pPr>
    </w:p>
    <w:p w14:paraId="152C292F" w14:textId="1AE6E44C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A5126E" w:rsidRPr="00A5126E">
        <w:rPr>
          <w:rStyle w:val="Apple-style-span"/>
          <w:rFonts w:ascii="Times New Roman" w:hAnsi="Times New Roman" w:cs="Times New Roman"/>
          <w:b/>
          <w:color w:val="000000"/>
        </w:rPr>
        <w:t>Kepolisian Republik Indonesia Daerah Sumatra Barat</w:t>
      </w:r>
      <w:r w:rsidR="00A5126E">
        <w:rPr>
          <w:rStyle w:val="Apple-style-span"/>
          <w:rFonts w:ascii="Times New Roman" w:hAnsi="Times New Roman" w:cs="Times New Roman"/>
          <w:b/>
          <w:color w:val="000000"/>
        </w:rPr>
        <w:t>,</w:t>
      </w:r>
      <w:r w:rsidR="00A5126E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A5126E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A5126E">
        <w:t xml:space="preserve">pada </w:t>
      </w:r>
      <w:r>
        <w:t>23 Desember 2019  s/d 24 Januari 2020.</w:t>
      </w:r>
    </w:p>
    <w:p w14:paraId="5A34A605" w14:textId="77777777" w:rsidR="00000278" w:rsidRPr="00EB0357" w:rsidRDefault="00000278" w:rsidP="00000278">
      <w:pPr>
        <w:jc w:val="both"/>
      </w:pPr>
    </w:p>
    <w:p w14:paraId="30D205A1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042EB5FA" w14:textId="77777777" w:rsidR="00000278" w:rsidRPr="00EB0357" w:rsidRDefault="00000278" w:rsidP="00000278">
      <w:pPr>
        <w:jc w:val="both"/>
      </w:pPr>
    </w:p>
    <w:p w14:paraId="0F07EC0C" w14:textId="77777777" w:rsidR="00000278" w:rsidRPr="00EB0357" w:rsidRDefault="00000278" w:rsidP="00000278">
      <w:pPr>
        <w:pStyle w:val="ListParagraph"/>
        <w:numPr>
          <w:ilvl w:val="0"/>
          <w:numId w:val="8"/>
        </w:numPr>
        <w:jc w:val="both"/>
      </w:pPr>
      <w:r w:rsidRPr="00EB0357">
        <w:t>Transkrip nilai mata kuliah</w:t>
      </w:r>
    </w:p>
    <w:p w14:paraId="3DF752FD" w14:textId="77777777" w:rsidR="00000278" w:rsidRPr="00EB0357" w:rsidRDefault="00000278" w:rsidP="00000278">
      <w:pPr>
        <w:pStyle w:val="ListParagraph"/>
        <w:numPr>
          <w:ilvl w:val="0"/>
          <w:numId w:val="8"/>
        </w:numPr>
        <w:jc w:val="both"/>
      </w:pPr>
      <w:r w:rsidRPr="00EB0357">
        <w:t>Proposal Kerja Praktek</w:t>
      </w:r>
    </w:p>
    <w:p w14:paraId="54378A74" w14:textId="77777777" w:rsidR="00000278" w:rsidRPr="00EB0357" w:rsidRDefault="00000278" w:rsidP="00000278">
      <w:pPr>
        <w:jc w:val="both"/>
      </w:pPr>
    </w:p>
    <w:p w14:paraId="71C7561C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073F6570" w14:textId="77777777" w:rsidR="00000278" w:rsidRPr="00EB0357" w:rsidRDefault="00000278" w:rsidP="00000278">
      <w:pPr>
        <w:jc w:val="both"/>
      </w:pPr>
    </w:p>
    <w:p w14:paraId="26233781" w14:textId="77777777" w:rsidR="00000278" w:rsidRPr="00EB0357" w:rsidRDefault="00000278" w:rsidP="00000278">
      <w:pPr>
        <w:jc w:val="both"/>
      </w:pPr>
    </w:p>
    <w:p w14:paraId="30152415" w14:textId="56E83EB1" w:rsidR="00000278" w:rsidRPr="00EB0357" w:rsidRDefault="00DD1D35" w:rsidP="00000278">
      <w:pPr>
        <w:ind w:left="4590"/>
        <w:jc w:val="both"/>
      </w:pPr>
      <w:r w:rsidRPr="00EB0357">
        <w:t xml:space="preserve">Padang, </w:t>
      </w:r>
      <w:r w:rsidR="00A5126E">
        <w:t>1 Novem</w:t>
      </w:r>
      <w:r>
        <w:t>ber  2019</w:t>
      </w:r>
    </w:p>
    <w:p w14:paraId="361619C3" w14:textId="77777777" w:rsidR="00000278" w:rsidRPr="00EB0357" w:rsidRDefault="00000278" w:rsidP="00000278">
      <w:pPr>
        <w:ind w:left="4590"/>
        <w:jc w:val="both"/>
      </w:pPr>
    </w:p>
    <w:p w14:paraId="08E72968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272C2CE9" w14:textId="77777777" w:rsidR="00000278" w:rsidRPr="00EB0357" w:rsidRDefault="00000278" w:rsidP="00000278">
      <w:pPr>
        <w:ind w:left="4590"/>
        <w:jc w:val="both"/>
      </w:pPr>
    </w:p>
    <w:p w14:paraId="64C3ADF9" w14:textId="77777777" w:rsidR="00000278" w:rsidRPr="00EB0357" w:rsidRDefault="00000278" w:rsidP="00000278">
      <w:pPr>
        <w:ind w:left="4590"/>
        <w:jc w:val="both"/>
      </w:pPr>
    </w:p>
    <w:p w14:paraId="41F626AA" w14:textId="77777777" w:rsidR="00000278" w:rsidRPr="00EB0357" w:rsidRDefault="00000278" w:rsidP="00000278">
      <w:pPr>
        <w:ind w:left="4590"/>
        <w:jc w:val="both"/>
      </w:pPr>
    </w:p>
    <w:p w14:paraId="1B360F3E" w14:textId="77777777" w:rsidR="00000278" w:rsidRPr="00EB0357" w:rsidRDefault="00000278" w:rsidP="00000278">
      <w:pPr>
        <w:ind w:left="4590"/>
        <w:jc w:val="both"/>
      </w:pPr>
    </w:p>
    <w:p w14:paraId="03F37BF1" w14:textId="5332B219" w:rsidR="00000278" w:rsidRDefault="00000278" w:rsidP="00000278">
      <w:pPr>
        <w:ind w:left="4590"/>
        <w:jc w:val="both"/>
      </w:pPr>
      <w:r>
        <w:rPr>
          <w:u w:val="single"/>
        </w:rPr>
        <w:tab/>
        <w:t xml:space="preserve">         Dio Harvandy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NIM 1711522004</w:t>
      </w:r>
    </w:p>
    <w:p w14:paraId="7DC03EB5" w14:textId="77777777" w:rsidR="00000278" w:rsidRDefault="00000278" w:rsidP="00000278">
      <w:pPr>
        <w:ind w:left="4590"/>
        <w:jc w:val="both"/>
        <w:rPr>
          <w:u w:val="single"/>
        </w:rPr>
      </w:pPr>
    </w:p>
    <w:p w14:paraId="5AE73BBA" w14:textId="77777777" w:rsidR="00000278" w:rsidRDefault="00000278" w:rsidP="00000278">
      <w:pPr>
        <w:ind w:left="4590"/>
        <w:jc w:val="both"/>
        <w:rPr>
          <w:u w:val="single"/>
        </w:rPr>
      </w:pPr>
    </w:p>
    <w:p w14:paraId="73EB35D2" w14:textId="77777777" w:rsidR="00000278" w:rsidRDefault="00000278" w:rsidP="00000278">
      <w:pPr>
        <w:ind w:left="4590"/>
        <w:jc w:val="both"/>
        <w:rPr>
          <w:u w:val="single"/>
        </w:rPr>
      </w:pPr>
    </w:p>
    <w:p w14:paraId="217C9EAB" w14:textId="77777777" w:rsidR="00000278" w:rsidRDefault="00000278" w:rsidP="00000278">
      <w:pPr>
        <w:ind w:left="4590"/>
        <w:jc w:val="both"/>
        <w:rPr>
          <w:u w:val="single"/>
        </w:rPr>
      </w:pPr>
    </w:p>
    <w:p w14:paraId="44DFD6D2" w14:textId="77777777" w:rsidR="00000278" w:rsidRDefault="00000278" w:rsidP="00000278">
      <w:pPr>
        <w:ind w:left="4590"/>
        <w:jc w:val="both"/>
        <w:rPr>
          <w:u w:val="single"/>
        </w:rPr>
      </w:pPr>
    </w:p>
    <w:p w14:paraId="5A4101D1" w14:textId="77777777" w:rsidR="00000278" w:rsidRDefault="00000278" w:rsidP="00000278">
      <w:pPr>
        <w:ind w:left="4590"/>
        <w:jc w:val="both"/>
        <w:rPr>
          <w:u w:val="single"/>
        </w:rPr>
      </w:pPr>
    </w:p>
    <w:p w14:paraId="22E892AB" w14:textId="77777777" w:rsidR="00000278" w:rsidRDefault="00000278" w:rsidP="006C7C50">
      <w:pPr>
        <w:jc w:val="both"/>
        <w:rPr>
          <w:u w:val="single"/>
        </w:rPr>
      </w:pPr>
    </w:p>
    <w:p w14:paraId="7C829C5D" w14:textId="77777777" w:rsidR="00000278" w:rsidRPr="00EB0357" w:rsidRDefault="00000278" w:rsidP="00000278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E30E8" wp14:editId="78B71E3A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1F6B1" w14:textId="77777777" w:rsidR="00000278" w:rsidRPr="00000278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00278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30E8" id="Text Box 5" o:spid="_x0000_s1029" type="#_x0000_t202" style="position:absolute;left:0;text-align:left;margin-left:378pt;margin-top:-97.7pt;width:98.6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KhC4io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7721F6B1" w14:textId="77777777" w:rsidR="00000278" w:rsidRPr="00000278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00278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39B59266" w14:textId="77777777" w:rsidR="00000278" w:rsidRPr="00EB0357" w:rsidRDefault="00000278" w:rsidP="00000278"/>
    <w:p w14:paraId="05BE1B37" w14:textId="77777777" w:rsidR="00000278" w:rsidRPr="00EB0357" w:rsidRDefault="00000278" w:rsidP="00000278"/>
    <w:p w14:paraId="6926BD62" w14:textId="77777777" w:rsidR="00000278" w:rsidRDefault="00000278" w:rsidP="00000278">
      <w:pPr>
        <w:jc w:val="both"/>
      </w:pPr>
      <w:r w:rsidRPr="00EB0357">
        <w:t xml:space="preserve">Kepada </w:t>
      </w:r>
    </w:p>
    <w:p w14:paraId="0E3C3F7B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385C1439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3F808D92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41C40317" w14:textId="77777777" w:rsidR="00000278" w:rsidRPr="00EB0357" w:rsidRDefault="00000278" w:rsidP="00000278">
      <w:pPr>
        <w:jc w:val="both"/>
      </w:pPr>
    </w:p>
    <w:p w14:paraId="17B75629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6F711D56" w14:textId="77777777" w:rsidR="00000278" w:rsidRPr="00EB0357" w:rsidRDefault="00000278" w:rsidP="00000278">
      <w:pPr>
        <w:jc w:val="both"/>
      </w:pPr>
    </w:p>
    <w:p w14:paraId="617F6028" w14:textId="0F30993C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Muhammad Hasbillah</w:t>
      </w:r>
    </w:p>
    <w:p w14:paraId="6E98B85E" w14:textId="2055D1DA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1711523002</w:t>
      </w:r>
    </w:p>
    <w:p w14:paraId="73E5E62E" w14:textId="5EAFB260" w:rsidR="00000278" w:rsidRPr="00EB0357" w:rsidRDefault="00000278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517EA3">
        <w:t>Jl. Koto Tuo, RW. 004 / RT. 002, Kel. Kapalo Koto, Kec. Pauh, Padang</w:t>
      </w:r>
    </w:p>
    <w:p w14:paraId="55BC729D" w14:textId="77777777" w:rsidR="00000278" w:rsidRPr="00EB0357" w:rsidRDefault="00000278" w:rsidP="00000278">
      <w:pPr>
        <w:jc w:val="both"/>
      </w:pPr>
    </w:p>
    <w:p w14:paraId="3985CD46" w14:textId="4A95699C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A5126E" w:rsidRPr="00A5126E">
        <w:rPr>
          <w:rStyle w:val="Apple-style-span"/>
          <w:rFonts w:ascii="Times New Roman" w:hAnsi="Times New Roman" w:cs="Times New Roman"/>
          <w:b/>
          <w:color w:val="000000"/>
        </w:rPr>
        <w:t>Kepolisian Republik Indonesia Daerah Sumatra Barat</w:t>
      </w:r>
      <w:r w:rsidR="00A5126E">
        <w:rPr>
          <w:rStyle w:val="Apple-style-span"/>
          <w:rFonts w:ascii="Times New Roman" w:hAnsi="Times New Roman" w:cs="Times New Roman"/>
          <w:b/>
          <w:color w:val="000000"/>
        </w:rPr>
        <w:t>,</w:t>
      </w:r>
      <w:r w:rsidR="00A5126E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A5126E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A5126E">
        <w:t xml:space="preserve">pada </w:t>
      </w:r>
      <w:r>
        <w:t>23 Desember 2019  s/d 24 Januari 2020.</w:t>
      </w:r>
    </w:p>
    <w:p w14:paraId="5D20C0E8" w14:textId="77777777" w:rsidR="00000278" w:rsidRPr="00EB0357" w:rsidRDefault="00000278" w:rsidP="00000278">
      <w:pPr>
        <w:jc w:val="both"/>
      </w:pPr>
    </w:p>
    <w:p w14:paraId="4C957340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1C733877" w14:textId="77777777" w:rsidR="00000278" w:rsidRPr="00EB0357" w:rsidRDefault="00000278" w:rsidP="00000278">
      <w:pPr>
        <w:jc w:val="both"/>
      </w:pPr>
    </w:p>
    <w:p w14:paraId="0B49FB62" w14:textId="77777777" w:rsidR="00000278" w:rsidRPr="00EB0357" w:rsidRDefault="00000278" w:rsidP="00000278">
      <w:pPr>
        <w:pStyle w:val="ListParagraph"/>
        <w:numPr>
          <w:ilvl w:val="0"/>
          <w:numId w:val="9"/>
        </w:numPr>
        <w:jc w:val="both"/>
      </w:pPr>
      <w:r w:rsidRPr="00EB0357">
        <w:t>Transkrip nilai mata kuliah</w:t>
      </w:r>
    </w:p>
    <w:p w14:paraId="303DA363" w14:textId="77777777" w:rsidR="00000278" w:rsidRPr="00EB0357" w:rsidRDefault="00000278" w:rsidP="00000278">
      <w:pPr>
        <w:pStyle w:val="ListParagraph"/>
        <w:numPr>
          <w:ilvl w:val="0"/>
          <w:numId w:val="9"/>
        </w:numPr>
        <w:jc w:val="both"/>
      </w:pPr>
      <w:r w:rsidRPr="00EB0357">
        <w:t>Proposal Kerja Praktek</w:t>
      </w:r>
    </w:p>
    <w:p w14:paraId="47B1DD10" w14:textId="77777777" w:rsidR="00000278" w:rsidRPr="00EB0357" w:rsidRDefault="00000278" w:rsidP="00000278">
      <w:pPr>
        <w:jc w:val="both"/>
      </w:pPr>
    </w:p>
    <w:p w14:paraId="0D7A8F53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31D914D5" w14:textId="77777777" w:rsidR="00000278" w:rsidRPr="00EB0357" w:rsidRDefault="00000278" w:rsidP="00000278">
      <w:pPr>
        <w:jc w:val="both"/>
      </w:pPr>
    </w:p>
    <w:p w14:paraId="7000F343" w14:textId="77777777" w:rsidR="00000278" w:rsidRPr="00EB0357" w:rsidRDefault="00000278" w:rsidP="00000278">
      <w:pPr>
        <w:jc w:val="both"/>
      </w:pPr>
    </w:p>
    <w:p w14:paraId="6F8140E8" w14:textId="7C5A054D" w:rsidR="00000278" w:rsidRPr="00EB0357" w:rsidRDefault="00DD1D35" w:rsidP="00000278">
      <w:pPr>
        <w:ind w:left="4590"/>
        <w:jc w:val="both"/>
      </w:pPr>
      <w:r w:rsidRPr="00EB0357">
        <w:t xml:space="preserve">Padang, </w:t>
      </w:r>
      <w:r w:rsidR="00A5126E">
        <w:t>1 Novem</w:t>
      </w:r>
      <w:r>
        <w:t>ber  2019</w:t>
      </w:r>
    </w:p>
    <w:p w14:paraId="4CA3EFF4" w14:textId="77777777" w:rsidR="00000278" w:rsidRPr="00EB0357" w:rsidRDefault="00000278" w:rsidP="00000278">
      <w:pPr>
        <w:ind w:left="4590"/>
        <w:jc w:val="both"/>
      </w:pPr>
    </w:p>
    <w:p w14:paraId="48393E3B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57152810" w14:textId="77777777" w:rsidR="00000278" w:rsidRPr="00EB0357" w:rsidRDefault="00000278" w:rsidP="00000278">
      <w:pPr>
        <w:ind w:left="4590"/>
        <w:jc w:val="both"/>
      </w:pPr>
    </w:p>
    <w:p w14:paraId="61AEC45A" w14:textId="77777777" w:rsidR="00000278" w:rsidRPr="00EB0357" w:rsidRDefault="00000278" w:rsidP="00000278">
      <w:pPr>
        <w:ind w:left="4590"/>
        <w:jc w:val="both"/>
      </w:pPr>
    </w:p>
    <w:p w14:paraId="08AFA909" w14:textId="77777777" w:rsidR="00000278" w:rsidRPr="00EB0357" w:rsidRDefault="00000278" w:rsidP="00000278">
      <w:pPr>
        <w:ind w:left="4590"/>
        <w:jc w:val="both"/>
      </w:pPr>
    </w:p>
    <w:p w14:paraId="55F466CE" w14:textId="77777777" w:rsidR="00000278" w:rsidRPr="00EB0357" w:rsidRDefault="00000278" w:rsidP="00000278">
      <w:pPr>
        <w:ind w:left="4590"/>
        <w:jc w:val="both"/>
      </w:pPr>
    </w:p>
    <w:p w14:paraId="1C18D0F1" w14:textId="4CA4F174" w:rsidR="00000278" w:rsidRPr="00000278" w:rsidRDefault="00000278" w:rsidP="00000278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Muhammad Hasbillah</w:t>
      </w:r>
      <w:r>
        <w:rPr>
          <w:u w:val="single"/>
        </w:rPr>
        <w:tab/>
      </w:r>
      <w:r>
        <w:tab/>
        <w:t xml:space="preserve">     NIM 1711523002</w:t>
      </w:r>
    </w:p>
    <w:p w14:paraId="7F147ACC" w14:textId="77777777" w:rsidR="00000278" w:rsidRPr="00EB0357" w:rsidRDefault="00000278" w:rsidP="00000278">
      <w:pPr>
        <w:jc w:val="both"/>
      </w:pPr>
    </w:p>
    <w:p w14:paraId="4FB7EEBA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4F4F7D84" w14:textId="77777777" w:rsidR="00000278" w:rsidRPr="00000278" w:rsidRDefault="00000278" w:rsidP="00000278">
      <w:pPr>
        <w:rPr>
          <w:u w:val="single"/>
        </w:rPr>
      </w:pPr>
    </w:p>
    <w:p w14:paraId="5D8DA9E9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6672A3ED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6ECFDEDB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37A57118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60F0712B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30BD8B9A" w14:textId="77777777" w:rsidR="00000278" w:rsidRPr="00EB0357" w:rsidRDefault="00000278" w:rsidP="00000278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BE3C3" wp14:editId="381D9EBC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B6DC25" w14:textId="77777777" w:rsidR="00000278" w:rsidRPr="00000278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00278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E3C3" id="Text Box 6" o:spid="_x0000_s1030" type="#_x0000_t202" style="position:absolute;left:0;text-align:left;margin-left:378pt;margin-top:-97.7pt;width:98.6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DawCfc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42B6DC25" w14:textId="77777777" w:rsidR="00000278" w:rsidRPr="00000278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00278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72A15ACC" w14:textId="77777777" w:rsidR="00000278" w:rsidRPr="00EB0357" w:rsidRDefault="00000278" w:rsidP="00000278"/>
    <w:p w14:paraId="33254BBB" w14:textId="77777777" w:rsidR="00000278" w:rsidRPr="00EB0357" w:rsidRDefault="00000278" w:rsidP="00000278"/>
    <w:p w14:paraId="38D71615" w14:textId="77777777" w:rsidR="00000278" w:rsidRDefault="00000278" w:rsidP="00000278">
      <w:pPr>
        <w:jc w:val="both"/>
      </w:pPr>
      <w:r w:rsidRPr="00EB0357">
        <w:t xml:space="preserve">Kepada </w:t>
      </w:r>
    </w:p>
    <w:p w14:paraId="2E76F29B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2445E905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29092DF3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6034818B" w14:textId="77777777" w:rsidR="00000278" w:rsidRPr="00EB0357" w:rsidRDefault="00000278" w:rsidP="00000278">
      <w:pPr>
        <w:jc w:val="both"/>
      </w:pPr>
    </w:p>
    <w:p w14:paraId="595A8929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014CD7AB" w14:textId="77777777" w:rsidR="00000278" w:rsidRPr="00EB0357" w:rsidRDefault="00000278" w:rsidP="00000278">
      <w:pPr>
        <w:jc w:val="both"/>
      </w:pPr>
    </w:p>
    <w:p w14:paraId="7BFA7291" w14:textId="76231E70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M. Nur Faiz Putro</w:t>
      </w:r>
    </w:p>
    <w:p w14:paraId="520A0E66" w14:textId="6FBFC5B6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1711522006</w:t>
      </w:r>
    </w:p>
    <w:p w14:paraId="66D74FD2" w14:textId="08E3C02F" w:rsidR="00000278" w:rsidRPr="00EB0357" w:rsidRDefault="00000278" w:rsidP="00A5126E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A5126E" w:rsidRPr="00A5126E">
        <w:t xml:space="preserve">Pasar Baru No.56 RT 03 RW 01 Kelurahan Cupak Tangah </w:t>
      </w:r>
      <w:r w:rsidR="00A5126E">
        <w:t xml:space="preserve">      </w:t>
      </w:r>
      <w:bookmarkStart w:id="0" w:name="_GoBack"/>
      <w:bookmarkEnd w:id="0"/>
      <w:r w:rsidR="00A5126E" w:rsidRPr="00A5126E">
        <w:t>Kecamatan Pauh</w:t>
      </w:r>
    </w:p>
    <w:p w14:paraId="6D1E1349" w14:textId="77777777" w:rsidR="00000278" w:rsidRPr="00EB0357" w:rsidRDefault="00000278" w:rsidP="00000278">
      <w:pPr>
        <w:jc w:val="both"/>
      </w:pPr>
    </w:p>
    <w:p w14:paraId="35D6DC38" w14:textId="2BD9CADC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A5126E" w:rsidRPr="00A5126E">
        <w:rPr>
          <w:rStyle w:val="Apple-style-span"/>
          <w:rFonts w:ascii="Times New Roman" w:hAnsi="Times New Roman" w:cs="Times New Roman"/>
          <w:b/>
          <w:color w:val="000000"/>
        </w:rPr>
        <w:t>Kepolisian Republik Indonesia Daerah Sumatra Barat</w:t>
      </w:r>
      <w:r w:rsidR="00A5126E">
        <w:rPr>
          <w:rStyle w:val="Apple-style-span"/>
          <w:rFonts w:ascii="Times New Roman" w:hAnsi="Times New Roman" w:cs="Times New Roman"/>
          <w:b/>
          <w:color w:val="000000"/>
        </w:rPr>
        <w:t>,</w:t>
      </w:r>
      <w:r w:rsidR="00A5126E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A5126E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A5126E">
        <w:t xml:space="preserve">pada </w:t>
      </w:r>
      <w:r>
        <w:t>23 Desember 2019  s/d 24 Januari 2020.</w:t>
      </w:r>
    </w:p>
    <w:p w14:paraId="0ECB1E33" w14:textId="77777777" w:rsidR="00000278" w:rsidRPr="00EB0357" w:rsidRDefault="00000278" w:rsidP="00000278">
      <w:pPr>
        <w:jc w:val="both"/>
      </w:pPr>
    </w:p>
    <w:p w14:paraId="21523371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698C3045" w14:textId="77777777" w:rsidR="00000278" w:rsidRPr="00EB0357" w:rsidRDefault="00000278" w:rsidP="00000278">
      <w:pPr>
        <w:jc w:val="both"/>
      </w:pPr>
    </w:p>
    <w:p w14:paraId="4224A613" w14:textId="77777777" w:rsidR="00000278" w:rsidRPr="00EB0357" w:rsidRDefault="00000278" w:rsidP="00000278">
      <w:pPr>
        <w:pStyle w:val="ListParagraph"/>
        <w:numPr>
          <w:ilvl w:val="0"/>
          <w:numId w:val="10"/>
        </w:numPr>
        <w:jc w:val="both"/>
      </w:pPr>
      <w:r w:rsidRPr="00EB0357">
        <w:t>Transkrip nilai mata kuliah</w:t>
      </w:r>
    </w:p>
    <w:p w14:paraId="13040D08" w14:textId="77777777" w:rsidR="00000278" w:rsidRPr="00EB0357" w:rsidRDefault="00000278" w:rsidP="00000278">
      <w:pPr>
        <w:pStyle w:val="ListParagraph"/>
        <w:numPr>
          <w:ilvl w:val="0"/>
          <w:numId w:val="10"/>
        </w:numPr>
        <w:jc w:val="both"/>
      </w:pPr>
      <w:r w:rsidRPr="00EB0357">
        <w:t>Proposal Kerja Praktek</w:t>
      </w:r>
    </w:p>
    <w:p w14:paraId="1D74B57D" w14:textId="77777777" w:rsidR="00000278" w:rsidRPr="00EB0357" w:rsidRDefault="00000278" w:rsidP="00000278">
      <w:pPr>
        <w:jc w:val="both"/>
      </w:pPr>
    </w:p>
    <w:p w14:paraId="21633E20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77531090" w14:textId="77777777" w:rsidR="00000278" w:rsidRPr="00EB0357" w:rsidRDefault="00000278" w:rsidP="00000278">
      <w:pPr>
        <w:jc w:val="both"/>
      </w:pPr>
    </w:p>
    <w:p w14:paraId="48AF5455" w14:textId="77777777" w:rsidR="00000278" w:rsidRPr="00EB0357" w:rsidRDefault="00000278" w:rsidP="00000278">
      <w:pPr>
        <w:jc w:val="both"/>
      </w:pPr>
    </w:p>
    <w:p w14:paraId="094309A3" w14:textId="7AAFACBC" w:rsidR="00000278" w:rsidRPr="00EB0357" w:rsidRDefault="00000278" w:rsidP="00000278">
      <w:pPr>
        <w:ind w:left="4590"/>
        <w:jc w:val="both"/>
      </w:pPr>
      <w:r w:rsidRPr="00EB0357">
        <w:t>Padang,</w:t>
      </w:r>
      <w:r w:rsidR="00A5126E">
        <w:t xml:space="preserve"> 1 Novem</w:t>
      </w:r>
      <w:r w:rsidR="00DD1D35">
        <w:t>ber  2019</w:t>
      </w:r>
    </w:p>
    <w:p w14:paraId="6BD57400" w14:textId="77777777" w:rsidR="00000278" w:rsidRPr="00EB0357" w:rsidRDefault="00000278" w:rsidP="00000278">
      <w:pPr>
        <w:ind w:left="4590"/>
        <w:jc w:val="both"/>
      </w:pPr>
    </w:p>
    <w:p w14:paraId="76D01045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270D130A" w14:textId="77777777" w:rsidR="00000278" w:rsidRPr="00EB0357" w:rsidRDefault="00000278" w:rsidP="00000278">
      <w:pPr>
        <w:ind w:left="4590"/>
        <w:jc w:val="both"/>
      </w:pPr>
    </w:p>
    <w:p w14:paraId="3BA036BB" w14:textId="77777777" w:rsidR="00000278" w:rsidRPr="00EB0357" w:rsidRDefault="00000278" w:rsidP="00000278">
      <w:pPr>
        <w:ind w:left="4590"/>
        <w:jc w:val="both"/>
      </w:pPr>
    </w:p>
    <w:p w14:paraId="0C608472" w14:textId="77777777" w:rsidR="00000278" w:rsidRPr="00EB0357" w:rsidRDefault="00000278" w:rsidP="00000278">
      <w:pPr>
        <w:ind w:left="4590"/>
        <w:jc w:val="both"/>
      </w:pPr>
    </w:p>
    <w:p w14:paraId="6DC5BB17" w14:textId="77777777" w:rsidR="00000278" w:rsidRPr="00EB0357" w:rsidRDefault="00000278" w:rsidP="00000278">
      <w:pPr>
        <w:ind w:left="4590"/>
        <w:jc w:val="both"/>
      </w:pPr>
    </w:p>
    <w:p w14:paraId="55A74B9A" w14:textId="418C28F7" w:rsidR="00000278" w:rsidRPr="00000278" w:rsidRDefault="00000278" w:rsidP="00000278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   M. Nur Faiz Putro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NIM 1711522006</w:t>
      </w:r>
    </w:p>
    <w:p w14:paraId="0E0C42AB" w14:textId="77777777" w:rsidR="00000278" w:rsidRPr="00EB0357" w:rsidRDefault="00000278" w:rsidP="00000278">
      <w:pPr>
        <w:jc w:val="both"/>
      </w:pPr>
    </w:p>
    <w:p w14:paraId="076646EF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03327B75" w14:textId="77777777" w:rsidR="00000278" w:rsidRPr="00EB0357" w:rsidRDefault="00000278" w:rsidP="00EB0357">
      <w:pPr>
        <w:rPr>
          <w:rFonts w:ascii="Times New Roman" w:hAnsi="Times New Roman" w:cs="Times New Roman"/>
        </w:rPr>
      </w:pPr>
    </w:p>
    <w:sectPr w:rsidR="00000278" w:rsidRPr="00EB0357" w:rsidSect="00ED49A0">
      <w:headerReference w:type="default" r:id="rId7"/>
      <w:pgSz w:w="11900" w:h="16840"/>
      <w:pgMar w:top="2552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235EB" w14:textId="77777777" w:rsidR="00292EF0" w:rsidRDefault="00292EF0" w:rsidP="007E0EB3">
      <w:r>
        <w:separator/>
      </w:r>
    </w:p>
  </w:endnote>
  <w:endnote w:type="continuationSeparator" w:id="0">
    <w:p w14:paraId="04D80467" w14:textId="77777777" w:rsidR="00292EF0" w:rsidRDefault="00292EF0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C1284" w14:textId="77777777" w:rsidR="00292EF0" w:rsidRDefault="00292EF0" w:rsidP="007E0EB3">
      <w:r>
        <w:separator/>
      </w:r>
    </w:p>
  </w:footnote>
  <w:footnote w:type="continuationSeparator" w:id="0">
    <w:p w14:paraId="5160991C" w14:textId="77777777" w:rsidR="00292EF0" w:rsidRDefault="00292EF0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EE7F9F" w14:paraId="6A46305A" w14:textId="77777777" w:rsidTr="00392FCC">
      <w:tc>
        <w:tcPr>
          <w:tcW w:w="1803" w:type="dxa"/>
          <w:vAlign w:val="center"/>
        </w:tcPr>
        <w:p w14:paraId="05789D85" w14:textId="77777777" w:rsidR="00EE7F9F" w:rsidRDefault="00392FCC" w:rsidP="00392FCC">
          <w:pPr>
            <w:pStyle w:val="Header"/>
            <w:jc w:val="center"/>
          </w:pPr>
          <w:r>
            <w:rPr>
              <w:noProof/>
              <w:lang w:val="id-ID" w:eastAsia="id-ID"/>
            </w:rPr>
            <w:drawing>
              <wp:inline distT="0" distB="0" distL="0" distR="0" wp14:anchorId="31E95B81" wp14:editId="606837DB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14:paraId="7F3FA8B1" w14:textId="77777777" w:rsidR="00EE7F9F" w:rsidRPr="007947FF" w:rsidRDefault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 xml:space="preserve">KEMENTRIAN PENDIDIKAN </w:t>
          </w:r>
          <w:r w:rsidR="00412166"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14:paraId="4837830A" w14:textId="77777777" w:rsidR="00E8118D" w:rsidRPr="007947FF" w:rsidRDefault="00E8118D" w:rsidP="00EE7F9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14:paraId="14AAF07A" w14:textId="77777777" w:rsidR="00EE7F9F" w:rsidRPr="007947FF" w:rsidRDefault="00E8118D" w:rsidP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14:paraId="7CD823A0" w14:textId="77777777" w:rsidR="00EE7F9F" w:rsidRPr="007947FF" w:rsidRDefault="00F065F5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="0001344C"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14:paraId="0ADBB0E2" w14:textId="77777777" w:rsidR="00EE7F9F" w:rsidRPr="00E00DCA" w:rsidRDefault="00EE7F9F" w:rsidP="00964BC0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 w:rsidR="0001344C"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 w:rsidR="00964BC0">
            <w:rPr>
              <w:rFonts w:ascii="Times New Roman" w:hAnsi="Times New Roman" w:cs="Times New Roman"/>
            </w:rPr>
            <w:t>Padang</w:t>
          </w:r>
          <w:r w:rsidR="0024725F">
            <w:rPr>
              <w:rFonts w:ascii="Times New Roman" w:hAnsi="Times New Roman" w:cs="Times New Roman"/>
            </w:rPr>
            <w:t>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14:paraId="291D760A" w14:textId="77777777" w:rsidR="00EE7F9F" w:rsidRPr="00964BC0" w:rsidRDefault="00412166" w:rsidP="00964BC0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="00EE7F9F"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="00EE7F9F"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 w:rsidR="00E8118D">
            <w:rPr>
              <w:rFonts w:ascii="Times New Roman" w:hAnsi="Times New Roman" w:cs="Times New Roman"/>
              <w:i/>
              <w:sz w:val="22"/>
            </w:rPr>
            <w:t>si.</w:t>
          </w:r>
          <w:r w:rsidR="00EE7F9F"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14:paraId="21B9DAEB" w14:textId="77777777"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09F8"/>
    <w:multiLevelType w:val="hybridMultilevel"/>
    <w:tmpl w:val="3CD406FE"/>
    <w:lvl w:ilvl="0" w:tplc="C0FAC8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F043F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27F"/>
    <w:multiLevelType w:val="hybridMultilevel"/>
    <w:tmpl w:val="E0A80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4539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95ECD"/>
    <w:multiLevelType w:val="hybridMultilevel"/>
    <w:tmpl w:val="C76646C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DC6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8413E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C3953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C6718"/>
    <w:multiLevelType w:val="hybridMultilevel"/>
    <w:tmpl w:val="940891D6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57"/>
    <w:rsid w:val="00000278"/>
    <w:rsid w:val="0001344C"/>
    <w:rsid w:val="0003058A"/>
    <w:rsid w:val="00030BBE"/>
    <w:rsid w:val="0024725F"/>
    <w:rsid w:val="00292EF0"/>
    <w:rsid w:val="002F13E0"/>
    <w:rsid w:val="00392FCC"/>
    <w:rsid w:val="003A7C27"/>
    <w:rsid w:val="00412166"/>
    <w:rsid w:val="00490A80"/>
    <w:rsid w:val="00517EA3"/>
    <w:rsid w:val="00534E47"/>
    <w:rsid w:val="005605D1"/>
    <w:rsid w:val="00561AE9"/>
    <w:rsid w:val="00625A66"/>
    <w:rsid w:val="006564FB"/>
    <w:rsid w:val="006C7C50"/>
    <w:rsid w:val="006E40E5"/>
    <w:rsid w:val="00745541"/>
    <w:rsid w:val="007947FF"/>
    <w:rsid w:val="007C2ED0"/>
    <w:rsid w:val="007E0EB3"/>
    <w:rsid w:val="00802A84"/>
    <w:rsid w:val="00863CCE"/>
    <w:rsid w:val="008E710A"/>
    <w:rsid w:val="00902411"/>
    <w:rsid w:val="00964BC0"/>
    <w:rsid w:val="009A2551"/>
    <w:rsid w:val="009C4145"/>
    <w:rsid w:val="00A5126E"/>
    <w:rsid w:val="00B64D12"/>
    <w:rsid w:val="00C066CD"/>
    <w:rsid w:val="00C646CD"/>
    <w:rsid w:val="00CF5524"/>
    <w:rsid w:val="00D70C5F"/>
    <w:rsid w:val="00DA3DEE"/>
    <w:rsid w:val="00DD1D35"/>
    <w:rsid w:val="00E00DCA"/>
    <w:rsid w:val="00E25727"/>
    <w:rsid w:val="00E8118D"/>
    <w:rsid w:val="00EA2016"/>
    <w:rsid w:val="00EB0357"/>
    <w:rsid w:val="00ED49A0"/>
    <w:rsid w:val="00EE2C85"/>
    <w:rsid w:val="00EE7F9F"/>
    <w:rsid w:val="00F065F5"/>
    <w:rsid w:val="00F221B7"/>
    <w:rsid w:val="00F2737D"/>
    <w:rsid w:val="00F83B15"/>
    <w:rsid w:val="00F90DA3"/>
    <w:rsid w:val="00FB1DFC"/>
    <w:rsid w:val="00FC1D5A"/>
    <w:rsid w:val="00F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2A1C2"/>
  <w14:defaultImageDpi w14:val="300"/>
  <w15:docId w15:val="{CFA78B77-AB4F-461B-B548-326A59BD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7C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xbe">
    <w:name w:val="_xbe"/>
    <w:rsid w:val="007C2ED0"/>
  </w:style>
  <w:style w:type="character" w:customStyle="1" w:styleId="Apple-style-span">
    <w:name w:val="Apple-style-span"/>
    <w:basedOn w:val="DefaultParagraphFont"/>
    <w:uiPriority w:val="99"/>
    <w:rsid w:val="00A5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44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athifah27zahra@gmail.com</cp:lastModifiedBy>
  <cp:revision>16</cp:revision>
  <cp:lastPrinted>2013-01-17T05:24:00Z</cp:lastPrinted>
  <dcterms:created xsi:type="dcterms:W3CDTF">2013-08-28T13:06:00Z</dcterms:created>
  <dcterms:modified xsi:type="dcterms:W3CDTF">2019-11-01T02:38:00Z</dcterms:modified>
</cp:coreProperties>
</file>