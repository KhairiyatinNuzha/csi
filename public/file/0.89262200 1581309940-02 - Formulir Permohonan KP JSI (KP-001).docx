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9F2A4D" w14:textId="77777777" w:rsidR="00EB0357" w:rsidRPr="00EB0357" w:rsidRDefault="00B64D12" w:rsidP="00EB0357">
      <w:pPr>
        <w:jc w:val="center"/>
        <w:rPr>
          <w:b/>
          <w:sz w:val="28"/>
          <w:u w:val="sing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DE27C" wp14:editId="3AA66D76">
                <wp:simplePos x="0" y="0"/>
                <wp:positionH relativeFrom="column">
                  <wp:posOffset>4800600</wp:posOffset>
                </wp:positionH>
                <wp:positionV relativeFrom="paragraph">
                  <wp:posOffset>-1240790</wp:posOffset>
                </wp:positionV>
                <wp:extent cx="1252289" cy="513568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289" cy="513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33BE27" w14:textId="77777777" w:rsidR="00B64D12" w:rsidRPr="004C562A" w:rsidRDefault="00B64D12" w:rsidP="00B64D12">
                            <w:pPr>
                              <w:jc w:val="center"/>
                              <w:rPr>
                                <w:b/>
                                <w:outline/>
                                <w:color w:val="00000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C562A">
                              <w:rPr>
                                <w:b/>
                                <w:outline/>
                                <w:color w:val="00000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KP-001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DE27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78pt;margin-top:-97.7pt;width:98.6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" filled="f" stroked="f">
                <v:textbox>
                  <w:txbxContent>
                    <w:p w14:paraId="1933BE27" w14:textId="77777777" w:rsidR="00B64D12" w:rsidRPr="004C562A" w:rsidRDefault="00B64D12" w:rsidP="00B64D12">
                      <w:pPr>
                        <w:jc w:val="center"/>
                        <w:rPr>
                          <w:b/>
                          <w:outline/>
                          <w:color w:val="00000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4C562A">
                        <w:rPr>
                          <w:b/>
                          <w:outline/>
                          <w:color w:val="00000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KP-001</w:t>
                      </w:r>
                    </w:p>
                  </w:txbxContent>
                </v:textbox>
              </v:shape>
            </w:pict>
          </mc:Fallback>
        </mc:AlternateContent>
      </w:r>
      <w:r w:rsidR="00EB0357" w:rsidRPr="00EB0357">
        <w:rPr>
          <w:b/>
          <w:sz w:val="28"/>
          <w:u w:val="single"/>
        </w:rPr>
        <w:t>FORMULIR PENDAFTARAN KERJA PRAKTEK</w:t>
      </w:r>
    </w:p>
    <w:p w14:paraId="3426A583" w14:textId="77777777" w:rsidR="00EB0357" w:rsidRPr="00EB0357" w:rsidRDefault="00EB0357" w:rsidP="00EB0357"/>
    <w:p w14:paraId="49A86EC0" w14:textId="77777777" w:rsidR="00EB0357" w:rsidRPr="00EB0357" w:rsidRDefault="00EB0357" w:rsidP="00EB0357"/>
    <w:p w14:paraId="5DADA59F" w14:textId="77777777" w:rsidR="008E710A" w:rsidRDefault="00EB0357" w:rsidP="00EB0357">
      <w:pPr>
        <w:jc w:val="both"/>
      </w:pPr>
      <w:r w:rsidRPr="00EB0357">
        <w:t xml:space="preserve">Kepada </w:t>
      </w:r>
    </w:p>
    <w:p w14:paraId="69B7B7D9" w14:textId="671D94E5" w:rsidR="00EB0357" w:rsidRPr="00EB0357" w:rsidRDefault="008E710A" w:rsidP="00EB0357">
      <w:pPr>
        <w:jc w:val="both"/>
      </w:pPr>
      <w:r>
        <w:t xml:space="preserve">Yth. </w:t>
      </w:r>
      <w:r w:rsidR="00EA2016">
        <w:t xml:space="preserve">Ketua </w:t>
      </w:r>
      <w:r w:rsidR="00EA2016">
        <w:rPr>
          <w:lang w:val="id-ID"/>
        </w:rPr>
        <w:t>Program Studi</w:t>
      </w:r>
      <w:r w:rsidR="00EB0357" w:rsidRPr="00EB0357">
        <w:t xml:space="preserve"> Sistem Informasi</w:t>
      </w:r>
    </w:p>
    <w:p w14:paraId="48150009" w14:textId="77777777" w:rsidR="00EB0357" w:rsidRPr="00EB0357" w:rsidRDefault="00EB0357" w:rsidP="00EB0357">
      <w:pPr>
        <w:jc w:val="both"/>
      </w:pPr>
      <w:r w:rsidRPr="00EB0357">
        <w:t>Fakultas Teknolog</w:t>
      </w:r>
      <w:r w:rsidR="008E710A">
        <w:t>i Informasi Universitas Andalas</w:t>
      </w:r>
    </w:p>
    <w:p w14:paraId="230F38F1" w14:textId="46FEF2C6" w:rsidR="00EB0357" w:rsidRPr="00EB0357" w:rsidRDefault="00EB0357" w:rsidP="0003058A">
      <w:pPr>
        <w:jc w:val="both"/>
      </w:pPr>
      <w:r w:rsidRPr="00EB0357">
        <w:t>Di</w:t>
      </w:r>
      <w:r w:rsidR="0003058A">
        <w:t xml:space="preserve"> </w:t>
      </w:r>
      <w:r w:rsidRPr="00EB0357">
        <w:t>Tempat</w:t>
      </w:r>
    </w:p>
    <w:p w14:paraId="1A0843C7" w14:textId="77777777" w:rsidR="00EB0357" w:rsidRPr="00EB0357" w:rsidRDefault="00EB0357" w:rsidP="00EB0357">
      <w:pPr>
        <w:jc w:val="both"/>
      </w:pPr>
    </w:p>
    <w:p w14:paraId="4A1CF50C" w14:textId="77777777" w:rsidR="00EB0357" w:rsidRPr="00EB0357" w:rsidRDefault="00EB0357" w:rsidP="00EB0357">
      <w:pPr>
        <w:jc w:val="both"/>
      </w:pPr>
      <w:r w:rsidRPr="00EB0357">
        <w:t xml:space="preserve">Yang bertanda tangan dibawah ini, mahasiswa Jurusan Sistem Informasi </w:t>
      </w:r>
      <w:r w:rsidR="008E710A">
        <w:t xml:space="preserve">Fakultas Teknologi Informasi </w:t>
      </w:r>
      <w:r w:rsidRPr="00EB0357">
        <w:t>Universitas Andalas :</w:t>
      </w:r>
    </w:p>
    <w:p w14:paraId="53F19956" w14:textId="77777777" w:rsidR="00EB0357" w:rsidRPr="00EB0357" w:rsidRDefault="00EB0357" w:rsidP="00EB0357">
      <w:pPr>
        <w:jc w:val="both"/>
      </w:pPr>
    </w:p>
    <w:p w14:paraId="7694591F" w14:textId="4D7E7242" w:rsidR="00EB0357" w:rsidRPr="00EB0357" w:rsidRDefault="00EB0357" w:rsidP="00EB0357">
      <w:pPr>
        <w:tabs>
          <w:tab w:val="left" w:pos="2250"/>
        </w:tabs>
        <w:ind w:left="720"/>
        <w:jc w:val="both"/>
      </w:pPr>
      <w:r w:rsidRPr="00EB0357">
        <w:t>Nama</w:t>
      </w:r>
      <w:r w:rsidRPr="00EB0357">
        <w:tab/>
        <w:t xml:space="preserve">: </w:t>
      </w:r>
      <w:r w:rsidR="0003058A">
        <w:t>Rahmania Jasmin</w:t>
      </w:r>
    </w:p>
    <w:p w14:paraId="342BF525" w14:textId="51C7A8A7" w:rsidR="00EB0357" w:rsidRPr="00EB0357" w:rsidRDefault="00EB0357" w:rsidP="00EB0357">
      <w:pPr>
        <w:tabs>
          <w:tab w:val="left" w:pos="2250"/>
        </w:tabs>
        <w:ind w:left="720"/>
        <w:jc w:val="both"/>
      </w:pPr>
      <w:r w:rsidRPr="00EB0357">
        <w:t>NIM</w:t>
      </w:r>
      <w:r w:rsidRPr="00EB0357">
        <w:tab/>
        <w:t xml:space="preserve">: </w:t>
      </w:r>
      <w:r w:rsidR="0003058A">
        <w:t>1711522002</w:t>
      </w:r>
    </w:p>
    <w:p w14:paraId="15686216" w14:textId="4CBA4BD8" w:rsidR="00EB0357" w:rsidRPr="00EB0357" w:rsidRDefault="00EB0357" w:rsidP="00517EA3">
      <w:pPr>
        <w:tabs>
          <w:tab w:val="left" w:pos="2250"/>
        </w:tabs>
        <w:ind w:left="2250" w:hanging="1530"/>
        <w:jc w:val="both"/>
      </w:pPr>
      <w:r w:rsidRPr="00EB0357">
        <w:t>Alamat</w:t>
      </w:r>
      <w:r w:rsidRPr="00EB0357">
        <w:tab/>
        <w:t xml:space="preserve">: </w:t>
      </w:r>
      <w:r w:rsidR="0003058A">
        <w:t>Kos T</w:t>
      </w:r>
      <w:r w:rsidR="00517EA3">
        <w:t>ursina 5, Jl. Irigasi, Kel. Cupak Tangah, Kec.</w:t>
      </w:r>
      <w:r w:rsidR="0003058A">
        <w:t xml:space="preserve"> Pauh, Padang</w:t>
      </w:r>
    </w:p>
    <w:p w14:paraId="6087B112" w14:textId="77777777" w:rsidR="00EB0357" w:rsidRPr="00EB0357" w:rsidRDefault="00EB0357" w:rsidP="00EB0357">
      <w:pPr>
        <w:jc w:val="both"/>
      </w:pPr>
    </w:p>
    <w:p w14:paraId="50A0D987" w14:textId="6851507C" w:rsidR="00EB0357" w:rsidRPr="00EB0357" w:rsidRDefault="00EB0357" w:rsidP="00EB0357">
      <w:pPr>
        <w:jc w:val="both"/>
      </w:pPr>
      <w:r w:rsidRPr="00EB0357">
        <w:t>Dengan ini  mengajukan permohonan untuk melaksanakan  mata kuliah Kerja Praktek yang akan dilaksanakan di</w:t>
      </w:r>
      <w:r w:rsidR="004C562A">
        <w:t xml:space="preserve"> </w:t>
      </w:r>
      <w:r w:rsidR="004C562A">
        <w:rPr>
          <w:rStyle w:val="Apple-style-span"/>
          <w:rFonts w:ascii="Times New Roman" w:hAnsi="Times New Roman" w:cs="Times New Roman"/>
          <w:b/>
          <w:color w:val="000000"/>
        </w:rPr>
        <w:t>Jurusan Sistem Informasi Fakultas Teknologi Informasi Universitas Andalas</w:t>
      </w:r>
      <w:r w:rsidR="00A5126E">
        <w:rPr>
          <w:rStyle w:val="Apple-style-span"/>
          <w:rFonts w:ascii="Times New Roman" w:hAnsi="Times New Roman" w:cs="Times New Roman"/>
          <w:b/>
          <w:color w:val="000000"/>
        </w:rPr>
        <w:t>,</w:t>
      </w:r>
      <w:r w:rsidR="00A5126E" w:rsidRPr="00CE330D">
        <w:rPr>
          <w:rStyle w:val="Apple-style-span"/>
          <w:rFonts w:ascii="Times New Roman" w:hAnsi="Times New Roman" w:cs="Times New Roman"/>
          <w:b/>
          <w:color w:val="000000"/>
        </w:rPr>
        <w:t xml:space="preserve"> </w:t>
      </w:r>
      <w:r w:rsidR="007C2ED0">
        <w:rPr>
          <w:rStyle w:val="xbe"/>
          <w:rFonts w:ascii="Times New Roman" w:hAnsi="Times New Roman"/>
          <w:color w:val="222222"/>
          <w:shd w:val="clear" w:color="auto" w:fill="FFFFFF"/>
        </w:rPr>
        <w:t xml:space="preserve">Padang </w:t>
      </w:r>
      <w:r w:rsidR="00A5126E">
        <w:t xml:space="preserve">pada </w:t>
      </w:r>
      <w:r w:rsidR="004C562A">
        <w:t>06 Januari 2020</w:t>
      </w:r>
      <w:r>
        <w:t xml:space="preserve">  s/d </w:t>
      </w:r>
      <w:r w:rsidR="004C562A">
        <w:t>09 Febr</w:t>
      </w:r>
      <w:r w:rsidR="00FC3AB3">
        <w:t>uari 2020</w:t>
      </w:r>
      <w:r w:rsidR="007C2ED0">
        <w:t>.</w:t>
      </w:r>
    </w:p>
    <w:p w14:paraId="45C5EFA7" w14:textId="77777777" w:rsidR="00EB0357" w:rsidRPr="00EB0357" w:rsidRDefault="00EB0357" w:rsidP="00EB0357">
      <w:pPr>
        <w:jc w:val="both"/>
      </w:pPr>
    </w:p>
    <w:p w14:paraId="5587AAD0" w14:textId="77777777" w:rsidR="00EB0357" w:rsidRPr="00EB0357" w:rsidRDefault="00EB0357" w:rsidP="00EB0357">
      <w:pPr>
        <w:jc w:val="both"/>
      </w:pPr>
      <w:r w:rsidRPr="00EB0357">
        <w:t>Sebagai pertimbangan bersama ini terlampir ;</w:t>
      </w:r>
    </w:p>
    <w:p w14:paraId="50B0E2E6" w14:textId="77777777" w:rsidR="00EB0357" w:rsidRPr="00EB0357" w:rsidRDefault="00EB0357" w:rsidP="00EB0357">
      <w:pPr>
        <w:jc w:val="both"/>
      </w:pPr>
    </w:p>
    <w:p w14:paraId="2CFD7CA1" w14:textId="77777777" w:rsidR="00EB0357" w:rsidRPr="00EB0357" w:rsidRDefault="00EB0357" w:rsidP="00EB0357">
      <w:pPr>
        <w:pStyle w:val="ListParagraph"/>
        <w:numPr>
          <w:ilvl w:val="0"/>
          <w:numId w:val="6"/>
        </w:numPr>
        <w:jc w:val="both"/>
      </w:pPr>
      <w:r w:rsidRPr="00EB0357">
        <w:t>Transkrip nilai mata kuliah</w:t>
      </w:r>
    </w:p>
    <w:p w14:paraId="13A2F59F" w14:textId="77777777" w:rsidR="00EB0357" w:rsidRPr="00EB0357" w:rsidRDefault="00EB0357" w:rsidP="00EB0357">
      <w:pPr>
        <w:pStyle w:val="ListParagraph"/>
        <w:numPr>
          <w:ilvl w:val="0"/>
          <w:numId w:val="6"/>
        </w:numPr>
        <w:jc w:val="both"/>
      </w:pPr>
      <w:r w:rsidRPr="00EB0357">
        <w:t>Proposal Kerja Praktek</w:t>
      </w:r>
    </w:p>
    <w:p w14:paraId="6DB59306" w14:textId="77777777" w:rsidR="00EB0357" w:rsidRPr="00EB0357" w:rsidRDefault="00EB0357" w:rsidP="00EB0357">
      <w:pPr>
        <w:jc w:val="both"/>
      </w:pPr>
    </w:p>
    <w:p w14:paraId="69D64B35" w14:textId="5984671D" w:rsidR="00EB0357" w:rsidRPr="00EB0357" w:rsidRDefault="00EB0357" w:rsidP="00EB0357">
      <w:pPr>
        <w:jc w:val="both"/>
      </w:pPr>
      <w:r w:rsidRPr="00EB0357">
        <w:t>Demikian permo</w:t>
      </w:r>
      <w:r>
        <w:t>honan ini, atas perhatian Bapak</w:t>
      </w:r>
      <w:r w:rsidR="00000278">
        <w:t xml:space="preserve"> </w:t>
      </w:r>
      <w:r w:rsidRPr="00EB0357">
        <w:t>saya sampaikan terima kasih</w:t>
      </w:r>
      <w:r w:rsidR="00000278">
        <w:t>.</w:t>
      </w:r>
    </w:p>
    <w:p w14:paraId="5D101E2C" w14:textId="77777777" w:rsidR="00EB0357" w:rsidRPr="00EB0357" w:rsidRDefault="00EB0357" w:rsidP="00EB0357">
      <w:pPr>
        <w:jc w:val="both"/>
      </w:pPr>
    </w:p>
    <w:p w14:paraId="4E6269BB" w14:textId="77777777" w:rsidR="00EB0357" w:rsidRPr="00EB0357" w:rsidRDefault="00EB0357" w:rsidP="00EB0357">
      <w:pPr>
        <w:jc w:val="both"/>
      </w:pPr>
    </w:p>
    <w:p w14:paraId="307F0C6B" w14:textId="214B2F64" w:rsidR="00EB0357" w:rsidRPr="00EB0357" w:rsidRDefault="00A5126E" w:rsidP="00EB0357">
      <w:pPr>
        <w:ind w:left="4590"/>
        <w:jc w:val="both"/>
      </w:pPr>
      <w:r>
        <w:t>Padang, 1</w:t>
      </w:r>
      <w:r w:rsidR="004C562A">
        <w:t>2 Des</w:t>
      </w:r>
      <w:r>
        <w:t>em</w:t>
      </w:r>
      <w:r w:rsidR="00DD1D35">
        <w:t>ber  2019</w:t>
      </w:r>
    </w:p>
    <w:p w14:paraId="150C246A" w14:textId="77777777" w:rsidR="00EB0357" w:rsidRPr="00EB0357" w:rsidRDefault="00EB0357" w:rsidP="00EB0357">
      <w:pPr>
        <w:ind w:left="4590"/>
        <w:jc w:val="both"/>
      </w:pPr>
    </w:p>
    <w:p w14:paraId="0DDDAB30" w14:textId="77777777" w:rsidR="00EB0357" w:rsidRPr="00EB0357" w:rsidRDefault="00EB0357" w:rsidP="00EB0357">
      <w:pPr>
        <w:ind w:left="4590"/>
        <w:jc w:val="both"/>
      </w:pPr>
      <w:r w:rsidRPr="00EB0357">
        <w:t>Mahasiswa yang bersangkutan,</w:t>
      </w:r>
    </w:p>
    <w:p w14:paraId="0BFCF827" w14:textId="77777777" w:rsidR="00EB0357" w:rsidRPr="00EB0357" w:rsidRDefault="00EB0357" w:rsidP="00EB0357">
      <w:pPr>
        <w:ind w:left="4590"/>
        <w:jc w:val="both"/>
      </w:pPr>
    </w:p>
    <w:p w14:paraId="02C8ADFD" w14:textId="77777777" w:rsidR="00EB0357" w:rsidRPr="00EB0357" w:rsidRDefault="00EB0357" w:rsidP="00EB0357">
      <w:pPr>
        <w:ind w:left="4590"/>
        <w:jc w:val="both"/>
      </w:pPr>
    </w:p>
    <w:p w14:paraId="67C770C4" w14:textId="77777777" w:rsidR="00EB0357" w:rsidRPr="00EB0357" w:rsidRDefault="00EB0357" w:rsidP="00EB0357">
      <w:pPr>
        <w:ind w:left="4590"/>
        <w:jc w:val="both"/>
      </w:pPr>
    </w:p>
    <w:p w14:paraId="693DEF56" w14:textId="77777777" w:rsidR="00EB0357" w:rsidRPr="00EB0357" w:rsidRDefault="00EB0357" w:rsidP="00EB0357">
      <w:pPr>
        <w:ind w:left="4590"/>
        <w:jc w:val="both"/>
      </w:pPr>
    </w:p>
    <w:p w14:paraId="753FDC9F" w14:textId="111594F4" w:rsidR="00EB0357" w:rsidRPr="00000278" w:rsidRDefault="00EB0357" w:rsidP="00000278">
      <w:pPr>
        <w:ind w:left="4590"/>
        <w:jc w:val="both"/>
        <w:rPr>
          <w:u w:val="single"/>
        </w:rPr>
      </w:pPr>
      <w:r>
        <w:rPr>
          <w:u w:val="single"/>
        </w:rPr>
        <w:tab/>
      </w:r>
      <w:r w:rsidR="00000278">
        <w:rPr>
          <w:u w:val="single"/>
        </w:rPr>
        <w:t xml:space="preserve">     Rahmania Jasmin</w:t>
      </w:r>
      <w:r>
        <w:rPr>
          <w:u w:val="single"/>
        </w:rPr>
        <w:tab/>
      </w:r>
      <w:r>
        <w:rPr>
          <w:u w:val="single"/>
        </w:rPr>
        <w:tab/>
      </w:r>
      <w:r w:rsidR="00000278">
        <w:tab/>
        <w:t xml:space="preserve">     NIM</w:t>
      </w:r>
      <w:bookmarkStart w:id="0" w:name="_GoBack"/>
      <w:bookmarkEnd w:id="0"/>
      <w:r w:rsidR="00000278">
        <w:t xml:space="preserve"> 1711522002</w:t>
      </w:r>
    </w:p>
    <w:p w14:paraId="2DFFAE48" w14:textId="77777777" w:rsidR="00EB0357" w:rsidRPr="00EB0357" w:rsidRDefault="00EB0357" w:rsidP="00EB0357">
      <w:pPr>
        <w:jc w:val="both"/>
      </w:pPr>
    </w:p>
    <w:p w14:paraId="44CDD700" w14:textId="77777777" w:rsidR="006E40E5" w:rsidRDefault="006E40E5" w:rsidP="00EB0357">
      <w:pPr>
        <w:rPr>
          <w:rFonts w:ascii="Times New Roman" w:hAnsi="Times New Roman" w:cs="Times New Roman"/>
        </w:rPr>
      </w:pPr>
    </w:p>
    <w:p w14:paraId="4965B0D0" w14:textId="77777777" w:rsidR="00000278" w:rsidRDefault="00000278" w:rsidP="00EB0357">
      <w:pPr>
        <w:rPr>
          <w:rFonts w:ascii="Times New Roman" w:hAnsi="Times New Roman" w:cs="Times New Roman"/>
        </w:rPr>
      </w:pPr>
    </w:p>
    <w:p w14:paraId="5D3CF553" w14:textId="77777777" w:rsidR="00000278" w:rsidRDefault="00000278" w:rsidP="00EB0357">
      <w:pPr>
        <w:rPr>
          <w:rFonts w:ascii="Times New Roman" w:hAnsi="Times New Roman" w:cs="Times New Roman"/>
        </w:rPr>
      </w:pPr>
    </w:p>
    <w:p w14:paraId="069C6239" w14:textId="77777777" w:rsidR="00000278" w:rsidRDefault="00000278" w:rsidP="00EB0357">
      <w:pPr>
        <w:rPr>
          <w:rFonts w:ascii="Times New Roman" w:hAnsi="Times New Roman" w:cs="Times New Roman"/>
        </w:rPr>
      </w:pPr>
    </w:p>
    <w:p w14:paraId="3870DBDB" w14:textId="77777777" w:rsidR="00000278" w:rsidRDefault="00000278" w:rsidP="00EB0357">
      <w:pPr>
        <w:rPr>
          <w:rFonts w:ascii="Times New Roman" w:hAnsi="Times New Roman" w:cs="Times New Roman"/>
        </w:rPr>
      </w:pPr>
    </w:p>
    <w:p w14:paraId="5CAF2E68" w14:textId="77777777" w:rsidR="00000278" w:rsidRDefault="00000278" w:rsidP="00EB0357">
      <w:pPr>
        <w:rPr>
          <w:rFonts w:ascii="Times New Roman" w:hAnsi="Times New Roman" w:cs="Times New Roman"/>
        </w:rPr>
      </w:pPr>
    </w:p>
    <w:p w14:paraId="4A68837E" w14:textId="3168822F" w:rsidR="00000278" w:rsidRPr="00EB0357" w:rsidRDefault="00000278" w:rsidP="004C562A">
      <w:pPr>
        <w:jc w:val="center"/>
        <w:rPr>
          <w:b/>
          <w:sz w:val="28"/>
          <w:u w:val="single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01EB4" wp14:editId="13B6D99A">
                <wp:simplePos x="0" y="0"/>
                <wp:positionH relativeFrom="column">
                  <wp:posOffset>4800600</wp:posOffset>
                </wp:positionH>
                <wp:positionV relativeFrom="paragraph">
                  <wp:posOffset>-1240790</wp:posOffset>
                </wp:positionV>
                <wp:extent cx="1252289" cy="513568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289" cy="513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71B6AEF" w14:textId="77777777" w:rsidR="00000278" w:rsidRPr="004C562A" w:rsidRDefault="00000278" w:rsidP="00000278">
                            <w:pPr>
                              <w:jc w:val="center"/>
                              <w:rPr>
                                <w:b/>
                                <w:outline/>
                                <w:color w:val="00000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C562A">
                              <w:rPr>
                                <w:b/>
                                <w:outline/>
                                <w:color w:val="00000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KP-001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01EB4" id="Text Box 2" o:spid="_x0000_s1027" type="#_x0000_t202" style="position:absolute;left:0;text-align:left;margin-left:378pt;margin-top:-97.7pt;width:98.6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" filled="f" stroked="f">
                <v:textbox>
                  <w:txbxContent>
                    <w:p w14:paraId="371B6AEF" w14:textId="77777777" w:rsidR="00000278" w:rsidRPr="004C562A" w:rsidRDefault="00000278" w:rsidP="00000278">
                      <w:pPr>
                        <w:jc w:val="center"/>
                        <w:rPr>
                          <w:b/>
                          <w:outline/>
                          <w:color w:val="00000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4C562A">
                        <w:rPr>
                          <w:b/>
                          <w:outline/>
                          <w:color w:val="00000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KP-001</w:t>
                      </w:r>
                    </w:p>
                  </w:txbxContent>
                </v:textbox>
              </v:shape>
            </w:pict>
          </mc:Fallback>
        </mc:AlternateContent>
      </w:r>
      <w:r w:rsidRPr="00EB0357">
        <w:rPr>
          <w:b/>
          <w:sz w:val="28"/>
          <w:u w:val="single"/>
        </w:rPr>
        <w:t>FORMULIR PENDAFTARAN KERJA PRAKTEK</w:t>
      </w:r>
    </w:p>
    <w:p w14:paraId="26895E14" w14:textId="77777777" w:rsidR="00000278" w:rsidRPr="00EB0357" w:rsidRDefault="00000278" w:rsidP="00000278"/>
    <w:p w14:paraId="7EEAEEEB" w14:textId="77777777" w:rsidR="00000278" w:rsidRPr="00EB0357" w:rsidRDefault="00000278" w:rsidP="00000278"/>
    <w:p w14:paraId="15DC9C6B" w14:textId="77777777" w:rsidR="00000278" w:rsidRDefault="00000278" w:rsidP="00000278">
      <w:pPr>
        <w:jc w:val="both"/>
      </w:pPr>
      <w:r w:rsidRPr="00EB0357">
        <w:t xml:space="preserve">Kepada </w:t>
      </w:r>
    </w:p>
    <w:p w14:paraId="4B696FD7" w14:textId="77777777" w:rsidR="00000278" w:rsidRPr="00EB0357" w:rsidRDefault="00000278" w:rsidP="00000278">
      <w:pPr>
        <w:jc w:val="both"/>
      </w:pPr>
      <w:r>
        <w:t xml:space="preserve">Yth. Ketua </w:t>
      </w:r>
      <w:r>
        <w:rPr>
          <w:lang w:val="id-ID"/>
        </w:rPr>
        <w:t>Program Studi</w:t>
      </w:r>
      <w:r w:rsidRPr="00EB0357">
        <w:t xml:space="preserve"> Sistem Informasi</w:t>
      </w:r>
    </w:p>
    <w:p w14:paraId="26F46313" w14:textId="77777777" w:rsidR="00000278" w:rsidRPr="00EB0357" w:rsidRDefault="00000278" w:rsidP="00000278">
      <w:pPr>
        <w:jc w:val="both"/>
      </w:pPr>
      <w:r w:rsidRPr="00EB0357">
        <w:t>Fakultas Teknolog</w:t>
      </w:r>
      <w:r>
        <w:t>i Informasi Universitas Andalas</w:t>
      </w:r>
    </w:p>
    <w:p w14:paraId="08898CD3" w14:textId="77777777" w:rsidR="00000278" w:rsidRPr="00EB0357" w:rsidRDefault="00000278" w:rsidP="00000278">
      <w:pPr>
        <w:jc w:val="both"/>
      </w:pPr>
      <w:r w:rsidRPr="00EB0357">
        <w:t>Di</w:t>
      </w:r>
      <w:r>
        <w:t xml:space="preserve"> </w:t>
      </w:r>
      <w:r w:rsidRPr="00EB0357">
        <w:t>Tempat</w:t>
      </w:r>
    </w:p>
    <w:p w14:paraId="1FEC219E" w14:textId="77777777" w:rsidR="00000278" w:rsidRPr="00EB0357" w:rsidRDefault="00000278" w:rsidP="00000278">
      <w:pPr>
        <w:jc w:val="both"/>
      </w:pPr>
    </w:p>
    <w:p w14:paraId="40D26F42" w14:textId="77777777" w:rsidR="00000278" w:rsidRPr="00EB0357" w:rsidRDefault="00000278" w:rsidP="00000278">
      <w:pPr>
        <w:jc w:val="both"/>
      </w:pPr>
      <w:r w:rsidRPr="00EB0357">
        <w:t xml:space="preserve">Yang bertanda tangan dibawah ini, mahasiswa Jurusan Sistem Informasi </w:t>
      </w:r>
      <w:r>
        <w:t xml:space="preserve">Fakultas Teknologi Informasi </w:t>
      </w:r>
      <w:r w:rsidRPr="00EB0357">
        <w:t>Universitas Andalas :</w:t>
      </w:r>
    </w:p>
    <w:p w14:paraId="64030E0B" w14:textId="77777777" w:rsidR="00000278" w:rsidRPr="00EB0357" w:rsidRDefault="00000278" w:rsidP="00000278">
      <w:pPr>
        <w:jc w:val="both"/>
      </w:pPr>
    </w:p>
    <w:p w14:paraId="643E9861" w14:textId="0450CCEC" w:rsidR="00000278" w:rsidRPr="00EB0357" w:rsidRDefault="00000278" w:rsidP="00000278">
      <w:pPr>
        <w:tabs>
          <w:tab w:val="left" w:pos="2250"/>
        </w:tabs>
        <w:ind w:left="720"/>
        <w:jc w:val="both"/>
      </w:pPr>
      <w:r w:rsidRPr="00EB0357">
        <w:t>Nama</w:t>
      </w:r>
      <w:r w:rsidRPr="00EB0357">
        <w:tab/>
        <w:t xml:space="preserve">: </w:t>
      </w:r>
      <w:r>
        <w:t>Athifah Zahra</w:t>
      </w:r>
    </w:p>
    <w:p w14:paraId="5068C004" w14:textId="5AA4CA39" w:rsidR="00000278" w:rsidRPr="00EB0357" w:rsidRDefault="00000278" w:rsidP="00000278">
      <w:pPr>
        <w:tabs>
          <w:tab w:val="left" w:pos="2250"/>
        </w:tabs>
        <w:ind w:left="720"/>
        <w:jc w:val="both"/>
      </w:pPr>
      <w:r w:rsidRPr="00EB0357">
        <w:t>NIM</w:t>
      </w:r>
      <w:r w:rsidRPr="00EB0357">
        <w:tab/>
        <w:t xml:space="preserve">: </w:t>
      </w:r>
      <w:r>
        <w:t>1711523011</w:t>
      </w:r>
    </w:p>
    <w:p w14:paraId="5D9B402E" w14:textId="3CAE0D12" w:rsidR="00000278" w:rsidRPr="00EB0357" w:rsidRDefault="00000278" w:rsidP="00517EA3">
      <w:pPr>
        <w:tabs>
          <w:tab w:val="left" w:pos="2250"/>
        </w:tabs>
        <w:ind w:left="2250" w:hanging="1530"/>
        <w:jc w:val="both"/>
      </w:pPr>
      <w:r w:rsidRPr="00EB0357">
        <w:t>Alamat</w:t>
      </w:r>
      <w:r w:rsidRPr="00EB0357">
        <w:tab/>
        <w:t xml:space="preserve">: </w:t>
      </w:r>
      <w:r>
        <w:t>Kos Tursina 7, Jl. Irigasi,</w:t>
      </w:r>
      <w:r w:rsidR="00517EA3">
        <w:t xml:space="preserve"> Kel. Cupak Tangah Kec.</w:t>
      </w:r>
      <w:r>
        <w:t xml:space="preserve"> Pauh, </w:t>
      </w:r>
      <w:r w:rsidR="00517EA3">
        <w:t xml:space="preserve">  </w:t>
      </w:r>
      <w:r>
        <w:t>Padang</w:t>
      </w:r>
    </w:p>
    <w:p w14:paraId="27F9FFAD" w14:textId="77777777" w:rsidR="00000278" w:rsidRPr="00EB0357" w:rsidRDefault="00000278" w:rsidP="00000278">
      <w:pPr>
        <w:jc w:val="both"/>
      </w:pPr>
    </w:p>
    <w:p w14:paraId="3CD256F5" w14:textId="3ED16B92" w:rsidR="00000278" w:rsidRPr="00EB0357" w:rsidRDefault="00FC3AB3" w:rsidP="00000278">
      <w:pPr>
        <w:jc w:val="both"/>
      </w:pPr>
      <w:r w:rsidRPr="00EB0357">
        <w:t xml:space="preserve">Dengan ini  mengajukan permohonan untuk melaksanakan  mata kuliah Kerja Praktek yang akan dilaksanakan di </w:t>
      </w:r>
      <w:r w:rsidR="004C562A">
        <w:rPr>
          <w:rStyle w:val="Apple-style-span"/>
          <w:rFonts w:ascii="Times New Roman" w:hAnsi="Times New Roman" w:cs="Times New Roman"/>
          <w:b/>
          <w:color w:val="000000"/>
        </w:rPr>
        <w:t>Jurusan Sistem Informasi Fakultas Teknologi Informasi Universitas Andalas,</w:t>
      </w:r>
      <w:r w:rsidR="004C562A" w:rsidRPr="00CE330D">
        <w:rPr>
          <w:rStyle w:val="Apple-style-span"/>
          <w:rFonts w:ascii="Times New Roman" w:hAnsi="Times New Roman" w:cs="Times New Roman"/>
          <w:b/>
          <w:color w:val="000000"/>
        </w:rPr>
        <w:t xml:space="preserve"> </w:t>
      </w:r>
      <w:r w:rsidR="004C562A">
        <w:rPr>
          <w:rStyle w:val="xbe"/>
          <w:rFonts w:ascii="Times New Roman" w:hAnsi="Times New Roman"/>
          <w:color w:val="222222"/>
          <w:shd w:val="clear" w:color="auto" w:fill="FFFFFF"/>
        </w:rPr>
        <w:t xml:space="preserve">Padang </w:t>
      </w:r>
      <w:r w:rsidR="004C562A">
        <w:t>pada 06 Januari 2020  s/d 09 Februari 2020.</w:t>
      </w:r>
    </w:p>
    <w:p w14:paraId="6C5EB6F0" w14:textId="77777777" w:rsidR="00000278" w:rsidRPr="00EB0357" w:rsidRDefault="00000278" w:rsidP="00000278">
      <w:pPr>
        <w:jc w:val="both"/>
      </w:pPr>
    </w:p>
    <w:p w14:paraId="089D0F66" w14:textId="77777777" w:rsidR="00000278" w:rsidRPr="00EB0357" w:rsidRDefault="00000278" w:rsidP="00000278">
      <w:pPr>
        <w:jc w:val="both"/>
      </w:pPr>
      <w:r w:rsidRPr="00EB0357">
        <w:t>Sebagai pertimbangan bersama ini terlampir ;</w:t>
      </w:r>
    </w:p>
    <w:p w14:paraId="0C64796D" w14:textId="77777777" w:rsidR="00000278" w:rsidRPr="00EB0357" w:rsidRDefault="00000278" w:rsidP="00000278">
      <w:pPr>
        <w:jc w:val="both"/>
      </w:pPr>
    </w:p>
    <w:p w14:paraId="0592F503" w14:textId="77777777" w:rsidR="00000278" w:rsidRPr="00EB0357" w:rsidRDefault="00000278" w:rsidP="00000278">
      <w:pPr>
        <w:pStyle w:val="ListParagraph"/>
        <w:numPr>
          <w:ilvl w:val="0"/>
          <w:numId w:val="7"/>
        </w:numPr>
        <w:jc w:val="both"/>
      </w:pPr>
      <w:r w:rsidRPr="00EB0357">
        <w:t>Transkrip nilai mata kuliah</w:t>
      </w:r>
    </w:p>
    <w:p w14:paraId="71CE2038" w14:textId="77777777" w:rsidR="00000278" w:rsidRPr="00EB0357" w:rsidRDefault="00000278" w:rsidP="00000278">
      <w:pPr>
        <w:pStyle w:val="ListParagraph"/>
        <w:numPr>
          <w:ilvl w:val="0"/>
          <w:numId w:val="7"/>
        </w:numPr>
        <w:jc w:val="both"/>
      </w:pPr>
      <w:r w:rsidRPr="00EB0357">
        <w:t>Proposal Kerja Praktek</w:t>
      </w:r>
    </w:p>
    <w:p w14:paraId="0BB70406" w14:textId="77777777" w:rsidR="00000278" w:rsidRPr="00EB0357" w:rsidRDefault="00000278" w:rsidP="00000278">
      <w:pPr>
        <w:jc w:val="both"/>
      </w:pPr>
    </w:p>
    <w:p w14:paraId="07222171" w14:textId="77777777" w:rsidR="00000278" w:rsidRPr="00EB0357" w:rsidRDefault="00000278" w:rsidP="00000278">
      <w:pPr>
        <w:jc w:val="both"/>
      </w:pPr>
      <w:r w:rsidRPr="00EB0357">
        <w:t>Demikian permo</w:t>
      </w:r>
      <w:r>
        <w:t xml:space="preserve">honan ini, atas perhatian Bapak </w:t>
      </w:r>
      <w:r w:rsidRPr="00EB0357">
        <w:t>saya sampaikan terima kasih</w:t>
      </w:r>
      <w:r>
        <w:t>.</w:t>
      </w:r>
    </w:p>
    <w:p w14:paraId="43699590" w14:textId="77777777" w:rsidR="00000278" w:rsidRPr="00EB0357" w:rsidRDefault="00000278" w:rsidP="00000278">
      <w:pPr>
        <w:jc w:val="both"/>
      </w:pPr>
    </w:p>
    <w:p w14:paraId="449B80EA" w14:textId="77777777" w:rsidR="00000278" w:rsidRPr="00EB0357" w:rsidRDefault="00000278" w:rsidP="00000278">
      <w:pPr>
        <w:jc w:val="both"/>
      </w:pPr>
    </w:p>
    <w:p w14:paraId="1CAD756A" w14:textId="65CEDD16" w:rsidR="00000278" w:rsidRPr="00EB0357" w:rsidRDefault="00A5126E" w:rsidP="00000278">
      <w:pPr>
        <w:ind w:left="4590"/>
        <w:jc w:val="both"/>
      </w:pPr>
      <w:r>
        <w:t>Padang, 1</w:t>
      </w:r>
      <w:r w:rsidR="004C562A">
        <w:t>2 Dese</w:t>
      </w:r>
      <w:r>
        <w:t>m</w:t>
      </w:r>
      <w:r w:rsidR="00DD1D35">
        <w:t>ber  2019</w:t>
      </w:r>
    </w:p>
    <w:p w14:paraId="457E2645" w14:textId="77777777" w:rsidR="00000278" w:rsidRPr="00EB0357" w:rsidRDefault="00000278" w:rsidP="00000278">
      <w:pPr>
        <w:ind w:left="4590"/>
        <w:jc w:val="both"/>
      </w:pPr>
    </w:p>
    <w:p w14:paraId="138EF8D7" w14:textId="77777777" w:rsidR="00000278" w:rsidRPr="00EB0357" w:rsidRDefault="00000278" w:rsidP="00000278">
      <w:pPr>
        <w:ind w:left="4590"/>
        <w:jc w:val="both"/>
      </w:pPr>
      <w:r w:rsidRPr="00EB0357">
        <w:t>Mahasiswa yang bersangkutan,</w:t>
      </w:r>
    </w:p>
    <w:p w14:paraId="6EED066D" w14:textId="77777777" w:rsidR="00000278" w:rsidRPr="00EB0357" w:rsidRDefault="00000278" w:rsidP="00000278">
      <w:pPr>
        <w:ind w:left="4590"/>
        <w:jc w:val="both"/>
      </w:pPr>
    </w:p>
    <w:p w14:paraId="161C77E4" w14:textId="77777777" w:rsidR="00000278" w:rsidRPr="00EB0357" w:rsidRDefault="00000278" w:rsidP="00000278">
      <w:pPr>
        <w:ind w:left="4590"/>
        <w:jc w:val="both"/>
      </w:pPr>
    </w:p>
    <w:p w14:paraId="5D3015B5" w14:textId="77777777" w:rsidR="00000278" w:rsidRPr="00EB0357" w:rsidRDefault="00000278" w:rsidP="00000278">
      <w:pPr>
        <w:ind w:left="4590"/>
        <w:jc w:val="both"/>
      </w:pPr>
    </w:p>
    <w:p w14:paraId="18BD9D38" w14:textId="77777777" w:rsidR="00000278" w:rsidRPr="00EB0357" w:rsidRDefault="00000278" w:rsidP="00000278">
      <w:pPr>
        <w:ind w:left="4590"/>
        <w:jc w:val="both"/>
      </w:pPr>
    </w:p>
    <w:p w14:paraId="3D45265D" w14:textId="37355237" w:rsidR="00000278" w:rsidRPr="00000278" w:rsidRDefault="00000278" w:rsidP="00000278">
      <w:pPr>
        <w:ind w:left="4590"/>
        <w:jc w:val="both"/>
        <w:rPr>
          <w:u w:val="single"/>
        </w:rPr>
      </w:pPr>
      <w:r>
        <w:rPr>
          <w:u w:val="single"/>
        </w:rPr>
        <w:tab/>
        <w:t xml:space="preserve">        Athifah Zahra</w:t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    NIM 1711523011</w:t>
      </w:r>
    </w:p>
    <w:p w14:paraId="20DDA065" w14:textId="77777777" w:rsidR="00000278" w:rsidRPr="00EB0357" w:rsidRDefault="00000278" w:rsidP="00000278">
      <w:pPr>
        <w:jc w:val="both"/>
      </w:pPr>
    </w:p>
    <w:p w14:paraId="715EF7AA" w14:textId="77777777" w:rsidR="00000278" w:rsidRPr="00EB0357" w:rsidRDefault="00000278" w:rsidP="00000278">
      <w:pPr>
        <w:rPr>
          <w:rFonts w:ascii="Times New Roman" w:hAnsi="Times New Roman" w:cs="Times New Roman"/>
        </w:rPr>
      </w:pPr>
    </w:p>
    <w:p w14:paraId="6598EF26" w14:textId="77777777" w:rsidR="00000278" w:rsidRDefault="00000278" w:rsidP="00EB0357">
      <w:pPr>
        <w:rPr>
          <w:rFonts w:ascii="Times New Roman" w:hAnsi="Times New Roman" w:cs="Times New Roman"/>
        </w:rPr>
      </w:pPr>
    </w:p>
    <w:p w14:paraId="139FDF5A" w14:textId="77777777" w:rsidR="00000278" w:rsidRDefault="00000278" w:rsidP="00EB0357">
      <w:pPr>
        <w:rPr>
          <w:rFonts w:ascii="Times New Roman" w:hAnsi="Times New Roman" w:cs="Times New Roman"/>
        </w:rPr>
      </w:pPr>
    </w:p>
    <w:p w14:paraId="77482B3A" w14:textId="77777777" w:rsidR="00000278" w:rsidRDefault="00000278" w:rsidP="00EB0357">
      <w:pPr>
        <w:rPr>
          <w:rFonts w:ascii="Times New Roman" w:hAnsi="Times New Roman" w:cs="Times New Roman"/>
        </w:rPr>
      </w:pPr>
    </w:p>
    <w:p w14:paraId="26AF3E5E" w14:textId="77777777" w:rsidR="00000278" w:rsidRDefault="00000278" w:rsidP="00EB0357">
      <w:pPr>
        <w:rPr>
          <w:rFonts w:ascii="Times New Roman" w:hAnsi="Times New Roman" w:cs="Times New Roman"/>
        </w:rPr>
      </w:pPr>
    </w:p>
    <w:p w14:paraId="3BB74B82" w14:textId="08E76DB6" w:rsidR="00000278" w:rsidRPr="00EB0357" w:rsidRDefault="00000278" w:rsidP="004C562A">
      <w:pPr>
        <w:jc w:val="center"/>
        <w:rPr>
          <w:b/>
          <w:sz w:val="28"/>
          <w:u w:val="single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BC2E35" wp14:editId="34456392">
                <wp:simplePos x="0" y="0"/>
                <wp:positionH relativeFrom="column">
                  <wp:posOffset>4800600</wp:posOffset>
                </wp:positionH>
                <wp:positionV relativeFrom="paragraph">
                  <wp:posOffset>-1240790</wp:posOffset>
                </wp:positionV>
                <wp:extent cx="1252289" cy="513568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289" cy="513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707A69E" w14:textId="77777777" w:rsidR="00000278" w:rsidRPr="004C562A" w:rsidRDefault="00000278" w:rsidP="00000278">
                            <w:pPr>
                              <w:jc w:val="center"/>
                              <w:rPr>
                                <w:b/>
                                <w:outline/>
                                <w:color w:val="00000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C562A">
                              <w:rPr>
                                <w:b/>
                                <w:outline/>
                                <w:color w:val="00000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KP-001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C2E35" id="Text Box 3" o:spid="_x0000_s1028" type="#_x0000_t202" style="position:absolute;left:0;text-align:left;margin-left:378pt;margin-top:-97.7pt;width:98.6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" filled="f" stroked="f">
                <v:textbox>
                  <w:txbxContent>
                    <w:p w14:paraId="5707A69E" w14:textId="77777777" w:rsidR="00000278" w:rsidRPr="004C562A" w:rsidRDefault="00000278" w:rsidP="00000278">
                      <w:pPr>
                        <w:jc w:val="center"/>
                        <w:rPr>
                          <w:b/>
                          <w:outline/>
                          <w:color w:val="00000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4C562A">
                        <w:rPr>
                          <w:b/>
                          <w:outline/>
                          <w:color w:val="00000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KP-001</w:t>
                      </w:r>
                    </w:p>
                  </w:txbxContent>
                </v:textbox>
              </v:shape>
            </w:pict>
          </mc:Fallback>
        </mc:AlternateContent>
      </w:r>
      <w:r w:rsidRPr="00EB0357">
        <w:rPr>
          <w:b/>
          <w:sz w:val="28"/>
          <w:u w:val="single"/>
        </w:rPr>
        <w:t>FORMULIR PENDAFTARAN KERJA PRAKTEK</w:t>
      </w:r>
    </w:p>
    <w:p w14:paraId="01D89425" w14:textId="77777777" w:rsidR="00000278" w:rsidRPr="00EB0357" w:rsidRDefault="00000278" w:rsidP="00000278"/>
    <w:p w14:paraId="6CB801B7" w14:textId="77777777" w:rsidR="00000278" w:rsidRPr="00EB0357" w:rsidRDefault="00000278" w:rsidP="00000278"/>
    <w:p w14:paraId="6A26C51D" w14:textId="77777777" w:rsidR="00000278" w:rsidRDefault="00000278" w:rsidP="00000278">
      <w:pPr>
        <w:jc w:val="both"/>
      </w:pPr>
      <w:r w:rsidRPr="00EB0357">
        <w:t xml:space="preserve">Kepada </w:t>
      </w:r>
    </w:p>
    <w:p w14:paraId="6C64CF36" w14:textId="77777777" w:rsidR="00000278" w:rsidRPr="00EB0357" w:rsidRDefault="00000278" w:rsidP="00000278">
      <w:pPr>
        <w:jc w:val="both"/>
      </w:pPr>
      <w:r>
        <w:t xml:space="preserve">Yth. Ketua </w:t>
      </w:r>
      <w:r>
        <w:rPr>
          <w:lang w:val="id-ID"/>
        </w:rPr>
        <w:t>Program Studi</w:t>
      </w:r>
      <w:r w:rsidRPr="00EB0357">
        <w:t xml:space="preserve"> Sistem Informasi</w:t>
      </w:r>
    </w:p>
    <w:p w14:paraId="726E371C" w14:textId="77777777" w:rsidR="00000278" w:rsidRPr="00EB0357" w:rsidRDefault="00000278" w:rsidP="00000278">
      <w:pPr>
        <w:jc w:val="both"/>
      </w:pPr>
      <w:r w:rsidRPr="00EB0357">
        <w:t>Fakultas Teknolog</w:t>
      </w:r>
      <w:r>
        <w:t>i Informasi Universitas Andalas</w:t>
      </w:r>
    </w:p>
    <w:p w14:paraId="09452DFA" w14:textId="77777777" w:rsidR="00000278" w:rsidRPr="00EB0357" w:rsidRDefault="00000278" w:rsidP="00000278">
      <w:pPr>
        <w:jc w:val="both"/>
      </w:pPr>
      <w:r w:rsidRPr="00EB0357">
        <w:t>Di</w:t>
      </w:r>
      <w:r>
        <w:t xml:space="preserve"> </w:t>
      </w:r>
      <w:r w:rsidRPr="00EB0357">
        <w:t>Tempat</w:t>
      </w:r>
    </w:p>
    <w:p w14:paraId="3E018C96" w14:textId="77777777" w:rsidR="00000278" w:rsidRPr="00EB0357" w:rsidRDefault="00000278" w:rsidP="00000278">
      <w:pPr>
        <w:jc w:val="both"/>
      </w:pPr>
    </w:p>
    <w:p w14:paraId="5C7B3C3E" w14:textId="77777777" w:rsidR="00000278" w:rsidRPr="00EB0357" w:rsidRDefault="00000278" w:rsidP="00000278">
      <w:pPr>
        <w:jc w:val="both"/>
      </w:pPr>
      <w:r w:rsidRPr="00EB0357">
        <w:t xml:space="preserve">Yang bertanda tangan dibawah ini, mahasiswa Jurusan Sistem Informasi </w:t>
      </w:r>
      <w:r>
        <w:t xml:space="preserve">Fakultas Teknologi Informasi </w:t>
      </w:r>
      <w:r w:rsidRPr="00EB0357">
        <w:t>Universitas Andalas :</w:t>
      </w:r>
    </w:p>
    <w:p w14:paraId="7EC309FC" w14:textId="77777777" w:rsidR="00000278" w:rsidRPr="00EB0357" w:rsidRDefault="00000278" w:rsidP="00000278">
      <w:pPr>
        <w:jc w:val="both"/>
      </w:pPr>
    </w:p>
    <w:p w14:paraId="1B63053B" w14:textId="7F77E3E7" w:rsidR="00000278" w:rsidRPr="00EB0357" w:rsidRDefault="00000278" w:rsidP="00000278">
      <w:pPr>
        <w:tabs>
          <w:tab w:val="left" w:pos="2250"/>
        </w:tabs>
        <w:ind w:left="720"/>
        <w:jc w:val="both"/>
      </w:pPr>
      <w:r w:rsidRPr="00EB0357">
        <w:t>Nama</w:t>
      </w:r>
      <w:r w:rsidRPr="00EB0357">
        <w:tab/>
        <w:t xml:space="preserve">: </w:t>
      </w:r>
      <w:r>
        <w:t>Dio Harvandy</w:t>
      </w:r>
    </w:p>
    <w:p w14:paraId="40CC6580" w14:textId="030866BD" w:rsidR="00000278" w:rsidRPr="00EB0357" w:rsidRDefault="00000278" w:rsidP="00000278">
      <w:pPr>
        <w:tabs>
          <w:tab w:val="left" w:pos="2250"/>
        </w:tabs>
        <w:ind w:left="720"/>
        <w:jc w:val="both"/>
      </w:pPr>
      <w:r w:rsidRPr="00EB0357">
        <w:t>NIM</w:t>
      </w:r>
      <w:r w:rsidRPr="00EB0357">
        <w:tab/>
        <w:t xml:space="preserve">: </w:t>
      </w:r>
      <w:r>
        <w:t>1711522004</w:t>
      </w:r>
    </w:p>
    <w:p w14:paraId="7C5EBAC2" w14:textId="6B605B8D" w:rsidR="00000278" w:rsidRPr="00EB0357" w:rsidRDefault="00000278" w:rsidP="00517EA3">
      <w:pPr>
        <w:tabs>
          <w:tab w:val="left" w:pos="2250"/>
        </w:tabs>
        <w:ind w:left="2250" w:hanging="1530"/>
        <w:jc w:val="both"/>
      </w:pPr>
      <w:r w:rsidRPr="00EB0357">
        <w:t>Alamat</w:t>
      </w:r>
      <w:r w:rsidRPr="00EB0357">
        <w:tab/>
        <w:t xml:space="preserve">: </w:t>
      </w:r>
      <w:r w:rsidR="00517EA3">
        <w:t>Jl. Koto Tuo, RW. 004 / RT. 002, Kel. Kapalo Koto, Kec. Pauh, Padang</w:t>
      </w:r>
    </w:p>
    <w:p w14:paraId="592FADD2" w14:textId="77777777" w:rsidR="00000278" w:rsidRPr="00EB0357" w:rsidRDefault="00000278" w:rsidP="00000278">
      <w:pPr>
        <w:jc w:val="both"/>
      </w:pPr>
    </w:p>
    <w:p w14:paraId="152C292F" w14:textId="64B1A9CB" w:rsidR="00000278" w:rsidRPr="00EB0357" w:rsidRDefault="00FC3AB3" w:rsidP="00000278">
      <w:pPr>
        <w:jc w:val="both"/>
      </w:pPr>
      <w:r w:rsidRPr="00EB0357">
        <w:t xml:space="preserve">Dengan ini  mengajukan permohonan untuk melaksanakan  mata kuliah Kerja Praktek yang akan dilaksanakan di </w:t>
      </w:r>
      <w:r w:rsidR="004C562A">
        <w:rPr>
          <w:rStyle w:val="Apple-style-span"/>
          <w:rFonts w:ascii="Times New Roman" w:hAnsi="Times New Roman" w:cs="Times New Roman"/>
          <w:b/>
          <w:color w:val="000000"/>
        </w:rPr>
        <w:t>Jurusan Sistem Informasi Fakultas Teknologi Informasi Universitas Andalas,</w:t>
      </w:r>
      <w:r w:rsidR="004C562A" w:rsidRPr="00CE330D">
        <w:rPr>
          <w:rStyle w:val="Apple-style-span"/>
          <w:rFonts w:ascii="Times New Roman" w:hAnsi="Times New Roman" w:cs="Times New Roman"/>
          <w:b/>
          <w:color w:val="000000"/>
        </w:rPr>
        <w:t xml:space="preserve"> </w:t>
      </w:r>
      <w:r w:rsidR="004C562A">
        <w:rPr>
          <w:rStyle w:val="xbe"/>
          <w:rFonts w:ascii="Times New Roman" w:hAnsi="Times New Roman"/>
          <w:color w:val="222222"/>
          <w:shd w:val="clear" w:color="auto" w:fill="FFFFFF"/>
        </w:rPr>
        <w:t xml:space="preserve">Padang </w:t>
      </w:r>
      <w:r w:rsidR="004C562A">
        <w:t>pada 06 Januari 2020  s/d 09 Februari 2020.</w:t>
      </w:r>
    </w:p>
    <w:p w14:paraId="5A34A605" w14:textId="77777777" w:rsidR="00000278" w:rsidRPr="00EB0357" w:rsidRDefault="00000278" w:rsidP="00000278">
      <w:pPr>
        <w:jc w:val="both"/>
      </w:pPr>
    </w:p>
    <w:p w14:paraId="30D205A1" w14:textId="77777777" w:rsidR="00000278" w:rsidRPr="00EB0357" w:rsidRDefault="00000278" w:rsidP="00000278">
      <w:pPr>
        <w:jc w:val="both"/>
      </w:pPr>
      <w:r w:rsidRPr="00EB0357">
        <w:t>Sebagai pertimbangan bersama ini terlampir ;</w:t>
      </w:r>
    </w:p>
    <w:p w14:paraId="042EB5FA" w14:textId="77777777" w:rsidR="00000278" w:rsidRPr="00EB0357" w:rsidRDefault="00000278" w:rsidP="00000278">
      <w:pPr>
        <w:jc w:val="both"/>
      </w:pPr>
    </w:p>
    <w:p w14:paraId="0F07EC0C" w14:textId="77777777" w:rsidR="00000278" w:rsidRPr="00EB0357" w:rsidRDefault="00000278" w:rsidP="00000278">
      <w:pPr>
        <w:pStyle w:val="ListParagraph"/>
        <w:numPr>
          <w:ilvl w:val="0"/>
          <w:numId w:val="8"/>
        </w:numPr>
        <w:jc w:val="both"/>
      </w:pPr>
      <w:r w:rsidRPr="00EB0357">
        <w:t>Transkrip nilai mata kuliah</w:t>
      </w:r>
    </w:p>
    <w:p w14:paraId="3DF752FD" w14:textId="77777777" w:rsidR="00000278" w:rsidRPr="00EB0357" w:rsidRDefault="00000278" w:rsidP="00000278">
      <w:pPr>
        <w:pStyle w:val="ListParagraph"/>
        <w:numPr>
          <w:ilvl w:val="0"/>
          <w:numId w:val="8"/>
        </w:numPr>
        <w:jc w:val="both"/>
      </w:pPr>
      <w:r w:rsidRPr="00EB0357">
        <w:t>Proposal Kerja Praktek</w:t>
      </w:r>
    </w:p>
    <w:p w14:paraId="54378A74" w14:textId="77777777" w:rsidR="00000278" w:rsidRPr="00EB0357" w:rsidRDefault="00000278" w:rsidP="00000278">
      <w:pPr>
        <w:jc w:val="both"/>
      </w:pPr>
    </w:p>
    <w:p w14:paraId="71C7561C" w14:textId="77777777" w:rsidR="00000278" w:rsidRPr="00EB0357" w:rsidRDefault="00000278" w:rsidP="00000278">
      <w:pPr>
        <w:jc w:val="both"/>
      </w:pPr>
      <w:r w:rsidRPr="00EB0357">
        <w:t>Demikian permo</w:t>
      </w:r>
      <w:r>
        <w:t xml:space="preserve">honan ini, atas perhatian Bapak </w:t>
      </w:r>
      <w:r w:rsidRPr="00EB0357">
        <w:t>saya sampaikan terima kasih</w:t>
      </w:r>
      <w:r>
        <w:t>.</w:t>
      </w:r>
    </w:p>
    <w:p w14:paraId="073F6570" w14:textId="77777777" w:rsidR="00000278" w:rsidRPr="00EB0357" w:rsidRDefault="00000278" w:rsidP="00000278">
      <w:pPr>
        <w:jc w:val="both"/>
      </w:pPr>
    </w:p>
    <w:p w14:paraId="26233781" w14:textId="77777777" w:rsidR="00000278" w:rsidRPr="00EB0357" w:rsidRDefault="00000278" w:rsidP="00000278">
      <w:pPr>
        <w:jc w:val="both"/>
      </w:pPr>
    </w:p>
    <w:p w14:paraId="30152415" w14:textId="702E0689" w:rsidR="00000278" w:rsidRPr="00EB0357" w:rsidRDefault="00DD1D35" w:rsidP="00000278">
      <w:pPr>
        <w:ind w:left="4590"/>
        <w:jc w:val="both"/>
      </w:pPr>
      <w:r w:rsidRPr="00EB0357">
        <w:t xml:space="preserve">Padang, </w:t>
      </w:r>
      <w:r w:rsidR="00A5126E">
        <w:t>1</w:t>
      </w:r>
      <w:r w:rsidR="004C562A">
        <w:t>2 Des</w:t>
      </w:r>
      <w:r w:rsidR="00A5126E">
        <w:t>em</w:t>
      </w:r>
      <w:r>
        <w:t>ber  2019</w:t>
      </w:r>
    </w:p>
    <w:p w14:paraId="361619C3" w14:textId="77777777" w:rsidR="00000278" w:rsidRPr="00EB0357" w:rsidRDefault="00000278" w:rsidP="00000278">
      <w:pPr>
        <w:ind w:left="4590"/>
        <w:jc w:val="both"/>
      </w:pPr>
    </w:p>
    <w:p w14:paraId="08E72968" w14:textId="77777777" w:rsidR="00000278" w:rsidRPr="00EB0357" w:rsidRDefault="00000278" w:rsidP="00000278">
      <w:pPr>
        <w:ind w:left="4590"/>
        <w:jc w:val="both"/>
      </w:pPr>
      <w:r w:rsidRPr="00EB0357">
        <w:t>Mahasiswa yang bersangkutan,</w:t>
      </w:r>
    </w:p>
    <w:p w14:paraId="272C2CE9" w14:textId="77777777" w:rsidR="00000278" w:rsidRPr="00EB0357" w:rsidRDefault="00000278" w:rsidP="00000278">
      <w:pPr>
        <w:ind w:left="4590"/>
        <w:jc w:val="both"/>
      </w:pPr>
    </w:p>
    <w:p w14:paraId="64C3ADF9" w14:textId="77777777" w:rsidR="00000278" w:rsidRPr="00EB0357" w:rsidRDefault="00000278" w:rsidP="00000278">
      <w:pPr>
        <w:ind w:left="4590"/>
        <w:jc w:val="both"/>
      </w:pPr>
    </w:p>
    <w:p w14:paraId="41F626AA" w14:textId="77777777" w:rsidR="00000278" w:rsidRPr="00EB0357" w:rsidRDefault="00000278" w:rsidP="00000278">
      <w:pPr>
        <w:ind w:left="4590"/>
        <w:jc w:val="both"/>
      </w:pPr>
    </w:p>
    <w:p w14:paraId="1B360F3E" w14:textId="77777777" w:rsidR="00000278" w:rsidRPr="00EB0357" w:rsidRDefault="00000278" w:rsidP="00000278">
      <w:pPr>
        <w:ind w:left="4590"/>
        <w:jc w:val="both"/>
      </w:pPr>
    </w:p>
    <w:p w14:paraId="03F37BF1" w14:textId="5332B219" w:rsidR="00000278" w:rsidRDefault="00000278" w:rsidP="00000278">
      <w:pPr>
        <w:ind w:left="4590"/>
        <w:jc w:val="both"/>
      </w:pPr>
      <w:r>
        <w:rPr>
          <w:u w:val="single"/>
        </w:rPr>
        <w:tab/>
        <w:t xml:space="preserve">         Dio Harvandy</w:t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     NIM 1711522004</w:t>
      </w:r>
    </w:p>
    <w:p w14:paraId="7DC03EB5" w14:textId="77777777" w:rsidR="00000278" w:rsidRDefault="00000278" w:rsidP="00000278">
      <w:pPr>
        <w:ind w:left="4590"/>
        <w:jc w:val="both"/>
        <w:rPr>
          <w:u w:val="single"/>
        </w:rPr>
      </w:pPr>
    </w:p>
    <w:p w14:paraId="5AE73BBA" w14:textId="77777777" w:rsidR="00000278" w:rsidRDefault="00000278" w:rsidP="00000278">
      <w:pPr>
        <w:ind w:left="4590"/>
        <w:jc w:val="both"/>
        <w:rPr>
          <w:u w:val="single"/>
        </w:rPr>
      </w:pPr>
    </w:p>
    <w:p w14:paraId="73EB35D2" w14:textId="745C7743" w:rsidR="00000278" w:rsidRDefault="00000278" w:rsidP="00000278">
      <w:pPr>
        <w:ind w:left="4590"/>
        <w:jc w:val="both"/>
        <w:rPr>
          <w:u w:val="single"/>
        </w:rPr>
      </w:pPr>
    </w:p>
    <w:p w14:paraId="1A582DB8" w14:textId="43DEA05E" w:rsidR="004C562A" w:rsidRDefault="004C562A" w:rsidP="00000278">
      <w:pPr>
        <w:ind w:left="4590"/>
        <w:jc w:val="both"/>
        <w:rPr>
          <w:u w:val="single"/>
        </w:rPr>
      </w:pPr>
    </w:p>
    <w:p w14:paraId="4EBB1CA6" w14:textId="77777777" w:rsidR="004C562A" w:rsidRDefault="004C562A" w:rsidP="00000278">
      <w:pPr>
        <w:ind w:left="4590"/>
        <w:jc w:val="both"/>
        <w:rPr>
          <w:u w:val="single"/>
        </w:rPr>
      </w:pPr>
    </w:p>
    <w:p w14:paraId="217C9EAB" w14:textId="77777777" w:rsidR="00000278" w:rsidRDefault="00000278" w:rsidP="00000278">
      <w:pPr>
        <w:ind w:left="4590"/>
        <w:jc w:val="both"/>
        <w:rPr>
          <w:u w:val="single"/>
        </w:rPr>
      </w:pPr>
    </w:p>
    <w:p w14:paraId="7C829C5D" w14:textId="57E7FE83" w:rsidR="00000278" w:rsidRPr="00EB0357" w:rsidRDefault="00000278" w:rsidP="004C562A">
      <w:pPr>
        <w:jc w:val="center"/>
        <w:rPr>
          <w:b/>
          <w:sz w:val="28"/>
          <w:u w:val="single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4E30E8" wp14:editId="78B71E3A">
                <wp:simplePos x="0" y="0"/>
                <wp:positionH relativeFrom="column">
                  <wp:posOffset>4800600</wp:posOffset>
                </wp:positionH>
                <wp:positionV relativeFrom="paragraph">
                  <wp:posOffset>-1240790</wp:posOffset>
                </wp:positionV>
                <wp:extent cx="1252289" cy="513568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289" cy="513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21F6B1" w14:textId="77777777" w:rsidR="00000278" w:rsidRPr="004C562A" w:rsidRDefault="00000278" w:rsidP="00000278">
                            <w:pPr>
                              <w:jc w:val="center"/>
                              <w:rPr>
                                <w:b/>
                                <w:outline/>
                                <w:color w:val="00000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C562A">
                              <w:rPr>
                                <w:b/>
                                <w:outline/>
                                <w:color w:val="00000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KP-001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E30E8" id="Text Box 5" o:spid="_x0000_s1029" type="#_x0000_t202" style="position:absolute;left:0;text-align:left;margin-left:378pt;margin-top:-97.7pt;width:98.6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" filled="f" stroked="f">
                <v:textbox>
                  <w:txbxContent>
                    <w:p w14:paraId="7721F6B1" w14:textId="77777777" w:rsidR="00000278" w:rsidRPr="004C562A" w:rsidRDefault="00000278" w:rsidP="00000278">
                      <w:pPr>
                        <w:jc w:val="center"/>
                        <w:rPr>
                          <w:b/>
                          <w:outline/>
                          <w:color w:val="00000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4C562A">
                        <w:rPr>
                          <w:b/>
                          <w:outline/>
                          <w:color w:val="00000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KP-001</w:t>
                      </w:r>
                    </w:p>
                  </w:txbxContent>
                </v:textbox>
              </v:shape>
            </w:pict>
          </mc:Fallback>
        </mc:AlternateContent>
      </w:r>
      <w:r w:rsidRPr="00EB0357">
        <w:rPr>
          <w:b/>
          <w:sz w:val="28"/>
          <w:u w:val="single"/>
        </w:rPr>
        <w:t>FORMULIR PENDAFTARAN KERJA PRAKTEK</w:t>
      </w:r>
    </w:p>
    <w:p w14:paraId="39B59266" w14:textId="77777777" w:rsidR="00000278" w:rsidRPr="00EB0357" w:rsidRDefault="00000278" w:rsidP="00000278"/>
    <w:p w14:paraId="05BE1B37" w14:textId="77777777" w:rsidR="00000278" w:rsidRPr="00EB0357" w:rsidRDefault="00000278" w:rsidP="00000278"/>
    <w:p w14:paraId="6926BD62" w14:textId="77777777" w:rsidR="00000278" w:rsidRDefault="00000278" w:rsidP="00000278">
      <w:pPr>
        <w:jc w:val="both"/>
      </w:pPr>
      <w:r w:rsidRPr="00EB0357">
        <w:t xml:space="preserve">Kepada </w:t>
      </w:r>
    </w:p>
    <w:p w14:paraId="0E3C3F7B" w14:textId="77777777" w:rsidR="00000278" w:rsidRPr="00EB0357" w:rsidRDefault="00000278" w:rsidP="00000278">
      <w:pPr>
        <w:jc w:val="both"/>
      </w:pPr>
      <w:r>
        <w:t xml:space="preserve">Yth. Ketua </w:t>
      </w:r>
      <w:r>
        <w:rPr>
          <w:lang w:val="id-ID"/>
        </w:rPr>
        <w:t>Program Studi</w:t>
      </w:r>
      <w:r w:rsidRPr="00EB0357">
        <w:t xml:space="preserve"> Sistem Informasi</w:t>
      </w:r>
    </w:p>
    <w:p w14:paraId="385C1439" w14:textId="77777777" w:rsidR="00000278" w:rsidRPr="00EB0357" w:rsidRDefault="00000278" w:rsidP="00000278">
      <w:pPr>
        <w:jc w:val="both"/>
      </w:pPr>
      <w:r w:rsidRPr="00EB0357">
        <w:t>Fakultas Teknolog</w:t>
      </w:r>
      <w:r>
        <w:t>i Informasi Universitas Andalas</w:t>
      </w:r>
    </w:p>
    <w:p w14:paraId="3F808D92" w14:textId="77777777" w:rsidR="00000278" w:rsidRPr="00EB0357" w:rsidRDefault="00000278" w:rsidP="00000278">
      <w:pPr>
        <w:jc w:val="both"/>
      </w:pPr>
      <w:r w:rsidRPr="00EB0357">
        <w:t>Di</w:t>
      </w:r>
      <w:r>
        <w:t xml:space="preserve"> </w:t>
      </w:r>
      <w:r w:rsidRPr="00EB0357">
        <w:t>Tempat</w:t>
      </w:r>
    </w:p>
    <w:p w14:paraId="41C40317" w14:textId="77777777" w:rsidR="00000278" w:rsidRPr="00EB0357" w:rsidRDefault="00000278" w:rsidP="00000278">
      <w:pPr>
        <w:jc w:val="both"/>
      </w:pPr>
    </w:p>
    <w:p w14:paraId="17B75629" w14:textId="77777777" w:rsidR="00000278" w:rsidRPr="00EB0357" w:rsidRDefault="00000278" w:rsidP="00000278">
      <w:pPr>
        <w:jc w:val="both"/>
      </w:pPr>
      <w:r w:rsidRPr="00EB0357">
        <w:t xml:space="preserve">Yang bertanda tangan dibawah ini, mahasiswa Jurusan Sistem Informasi </w:t>
      </w:r>
      <w:r>
        <w:t xml:space="preserve">Fakultas Teknologi Informasi </w:t>
      </w:r>
      <w:r w:rsidRPr="00EB0357">
        <w:t>Universitas Andalas :</w:t>
      </w:r>
    </w:p>
    <w:p w14:paraId="6F711D56" w14:textId="77777777" w:rsidR="00000278" w:rsidRPr="00EB0357" w:rsidRDefault="00000278" w:rsidP="00000278">
      <w:pPr>
        <w:jc w:val="both"/>
      </w:pPr>
    </w:p>
    <w:p w14:paraId="617F6028" w14:textId="0F30993C" w:rsidR="00000278" w:rsidRPr="00EB0357" w:rsidRDefault="00000278" w:rsidP="00000278">
      <w:pPr>
        <w:tabs>
          <w:tab w:val="left" w:pos="2250"/>
        </w:tabs>
        <w:ind w:left="720"/>
        <w:jc w:val="both"/>
      </w:pPr>
      <w:r w:rsidRPr="00EB0357">
        <w:t>Nama</w:t>
      </w:r>
      <w:r w:rsidRPr="00EB0357">
        <w:tab/>
        <w:t xml:space="preserve">: </w:t>
      </w:r>
      <w:r>
        <w:t>Muhammad Hasbillah</w:t>
      </w:r>
    </w:p>
    <w:p w14:paraId="6E98B85E" w14:textId="2055D1DA" w:rsidR="00000278" w:rsidRPr="00EB0357" w:rsidRDefault="00000278" w:rsidP="00000278">
      <w:pPr>
        <w:tabs>
          <w:tab w:val="left" w:pos="2250"/>
        </w:tabs>
        <w:ind w:left="720"/>
        <w:jc w:val="both"/>
      </w:pPr>
      <w:r w:rsidRPr="00EB0357">
        <w:t>NIM</w:t>
      </w:r>
      <w:r w:rsidRPr="00EB0357">
        <w:tab/>
        <w:t xml:space="preserve">: </w:t>
      </w:r>
      <w:r>
        <w:t>1711523002</w:t>
      </w:r>
    </w:p>
    <w:p w14:paraId="73E5E62E" w14:textId="5EAFB260" w:rsidR="00000278" w:rsidRPr="00EB0357" w:rsidRDefault="00000278" w:rsidP="00517EA3">
      <w:pPr>
        <w:tabs>
          <w:tab w:val="left" w:pos="2250"/>
        </w:tabs>
        <w:ind w:left="2250" w:hanging="1530"/>
        <w:jc w:val="both"/>
      </w:pPr>
      <w:r w:rsidRPr="00EB0357">
        <w:t>Alamat</w:t>
      </w:r>
      <w:r w:rsidRPr="00EB0357">
        <w:tab/>
        <w:t xml:space="preserve">: </w:t>
      </w:r>
      <w:r w:rsidR="00517EA3">
        <w:t>Jl. Koto Tuo, RW. 004 / RT. 002, Kel. Kapalo Koto, Kec. Pauh, Padang</w:t>
      </w:r>
    </w:p>
    <w:p w14:paraId="55BC729D" w14:textId="77777777" w:rsidR="00000278" w:rsidRPr="00EB0357" w:rsidRDefault="00000278" w:rsidP="00000278">
      <w:pPr>
        <w:jc w:val="both"/>
      </w:pPr>
    </w:p>
    <w:p w14:paraId="3985CD46" w14:textId="7803AE53" w:rsidR="00000278" w:rsidRPr="00EB0357" w:rsidRDefault="00FC3AB3" w:rsidP="00000278">
      <w:pPr>
        <w:jc w:val="both"/>
      </w:pPr>
      <w:r w:rsidRPr="00EB0357">
        <w:t xml:space="preserve">Dengan ini  mengajukan permohonan untuk melaksanakan  mata kuliah Kerja Praktek yang akan dilaksanakan di </w:t>
      </w:r>
      <w:r w:rsidR="004C562A">
        <w:rPr>
          <w:rStyle w:val="Apple-style-span"/>
          <w:rFonts w:ascii="Times New Roman" w:hAnsi="Times New Roman" w:cs="Times New Roman"/>
          <w:b/>
          <w:color w:val="000000"/>
        </w:rPr>
        <w:t>Jurusan Sistem Informasi Fakultas Teknologi Informasi Universitas Andalas,</w:t>
      </w:r>
      <w:r w:rsidR="004C562A" w:rsidRPr="00CE330D">
        <w:rPr>
          <w:rStyle w:val="Apple-style-span"/>
          <w:rFonts w:ascii="Times New Roman" w:hAnsi="Times New Roman" w:cs="Times New Roman"/>
          <w:b/>
          <w:color w:val="000000"/>
        </w:rPr>
        <w:t xml:space="preserve"> </w:t>
      </w:r>
      <w:r w:rsidR="004C562A">
        <w:rPr>
          <w:rStyle w:val="xbe"/>
          <w:rFonts w:ascii="Times New Roman" w:hAnsi="Times New Roman"/>
          <w:color w:val="222222"/>
          <w:shd w:val="clear" w:color="auto" w:fill="FFFFFF"/>
        </w:rPr>
        <w:t xml:space="preserve">Padang </w:t>
      </w:r>
      <w:r w:rsidR="004C562A">
        <w:t>pada 06 Januari 2020  s/d 09 Februari 2020.</w:t>
      </w:r>
    </w:p>
    <w:p w14:paraId="5D20C0E8" w14:textId="77777777" w:rsidR="00000278" w:rsidRPr="00EB0357" w:rsidRDefault="00000278" w:rsidP="00000278">
      <w:pPr>
        <w:jc w:val="both"/>
      </w:pPr>
    </w:p>
    <w:p w14:paraId="4C957340" w14:textId="77777777" w:rsidR="00000278" w:rsidRPr="00EB0357" w:rsidRDefault="00000278" w:rsidP="00000278">
      <w:pPr>
        <w:jc w:val="both"/>
      </w:pPr>
      <w:r w:rsidRPr="00EB0357">
        <w:t>Sebagai pertimbangan bersama ini terlampir ;</w:t>
      </w:r>
    </w:p>
    <w:p w14:paraId="1C733877" w14:textId="77777777" w:rsidR="00000278" w:rsidRPr="00EB0357" w:rsidRDefault="00000278" w:rsidP="00000278">
      <w:pPr>
        <w:jc w:val="both"/>
      </w:pPr>
    </w:p>
    <w:p w14:paraId="0B49FB62" w14:textId="77777777" w:rsidR="00000278" w:rsidRPr="00EB0357" w:rsidRDefault="00000278" w:rsidP="00000278">
      <w:pPr>
        <w:pStyle w:val="ListParagraph"/>
        <w:numPr>
          <w:ilvl w:val="0"/>
          <w:numId w:val="9"/>
        </w:numPr>
        <w:jc w:val="both"/>
      </w:pPr>
      <w:r w:rsidRPr="00EB0357">
        <w:t>Transkrip nilai mata kuliah</w:t>
      </w:r>
    </w:p>
    <w:p w14:paraId="303DA363" w14:textId="77777777" w:rsidR="00000278" w:rsidRPr="00EB0357" w:rsidRDefault="00000278" w:rsidP="00000278">
      <w:pPr>
        <w:pStyle w:val="ListParagraph"/>
        <w:numPr>
          <w:ilvl w:val="0"/>
          <w:numId w:val="9"/>
        </w:numPr>
        <w:jc w:val="both"/>
      </w:pPr>
      <w:r w:rsidRPr="00EB0357">
        <w:t>Proposal Kerja Praktek</w:t>
      </w:r>
    </w:p>
    <w:p w14:paraId="47B1DD10" w14:textId="77777777" w:rsidR="00000278" w:rsidRPr="00EB0357" w:rsidRDefault="00000278" w:rsidP="00000278">
      <w:pPr>
        <w:jc w:val="both"/>
      </w:pPr>
    </w:p>
    <w:p w14:paraId="0D7A8F53" w14:textId="77777777" w:rsidR="00000278" w:rsidRPr="00EB0357" w:rsidRDefault="00000278" w:rsidP="00000278">
      <w:pPr>
        <w:jc w:val="both"/>
      </w:pPr>
      <w:r w:rsidRPr="00EB0357">
        <w:t>Demikian permo</w:t>
      </w:r>
      <w:r>
        <w:t xml:space="preserve">honan ini, atas perhatian Bapak </w:t>
      </w:r>
      <w:r w:rsidRPr="00EB0357">
        <w:t>saya sampaikan terima kasih</w:t>
      </w:r>
      <w:r>
        <w:t>.</w:t>
      </w:r>
    </w:p>
    <w:p w14:paraId="31D914D5" w14:textId="77777777" w:rsidR="00000278" w:rsidRPr="00EB0357" w:rsidRDefault="00000278" w:rsidP="00000278">
      <w:pPr>
        <w:jc w:val="both"/>
      </w:pPr>
    </w:p>
    <w:p w14:paraId="7000F343" w14:textId="77777777" w:rsidR="00000278" w:rsidRPr="00EB0357" w:rsidRDefault="00000278" w:rsidP="00000278">
      <w:pPr>
        <w:jc w:val="both"/>
      </w:pPr>
    </w:p>
    <w:p w14:paraId="6F8140E8" w14:textId="52969E8F" w:rsidR="00000278" w:rsidRPr="00EB0357" w:rsidRDefault="00DD1D35" w:rsidP="00000278">
      <w:pPr>
        <w:ind w:left="4590"/>
        <w:jc w:val="both"/>
      </w:pPr>
      <w:r w:rsidRPr="00EB0357">
        <w:t xml:space="preserve">Padang, </w:t>
      </w:r>
      <w:r w:rsidR="00A5126E">
        <w:t>1</w:t>
      </w:r>
      <w:r w:rsidR="004C562A">
        <w:t>2 Des</w:t>
      </w:r>
      <w:r w:rsidR="00A5126E">
        <w:t>em</w:t>
      </w:r>
      <w:r>
        <w:t>ber  2019</w:t>
      </w:r>
    </w:p>
    <w:p w14:paraId="4CA3EFF4" w14:textId="77777777" w:rsidR="00000278" w:rsidRPr="00EB0357" w:rsidRDefault="00000278" w:rsidP="00000278">
      <w:pPr>
        <w:ind w:left="4590"/>
        <w:jc w:val="both"/>
      </w:pPr>
    </w:p>
    <w:p w14:paraId="48393E3B" w14:textId="77777777" w:rsidR="00000278" w:rsidRPr="00EB0357" w:rsidRDefault="00000278" w:rsidP="00000278">
      <w:pPr>
        <w:ind w:left="4590"/>
        <w:jc w:val="both"/>
      </w:pPr>
      <w:r w:rsidRPr="00EB0357">
        <w:t>Mahasiswa yang bersangkutan,</w:t>
      </w:r>
    </w:p>
    <w:p w14:paraId="57152810" w14:textId="77777777" w:rsidR="00000278" w:rsidRPr="00EB0357" w:rsidRDefault="00000278" w:rsidP="00000278">
      <w:pPr>
        <w:ind w:left="4590"/>
        <w:jc w:val="both"/>
      </w:pPr>
    </w:p>
    <w:p w14:paraId="61AEC45A" w14:textId="77777777" w:rsidR="00000278" w:rsidRPr="00EB0357" w:rsidRDefault="00000278" w:rsidP="00000278">
      <w:pPr>
        <w:ind w:left="4590"/>
        <w:jc w:val="both"/>
      </w:pPr>
    </w:p>
    <w:p w14:paraId="08AFA909" w14:textId="77777777" w:rsidR="00000278" w:rsidRPr="00EB0357" w:rsidRDefault="00000278" w:rsidP="00000278">
      <w:pPr>
        <w:ind w:left="4590"/>
        <w:jc w:val="both"/>
      </w:pPr>
    </w:p>
    <w:p w14:paraId="55F466CE" w14:textId="77777777" w:rsidR="00000278" w:rsidRPr="00EB0357" w:rsidRDefault="00000278" w:rsidP="00000278">
      <w:pPr>
        <w:ind w:left="4590"/>
        <w:jc w:val="both"/>
      </w:pPr>
    </w:p>
    <w:p w14:paraId="1C18D0F1" w14:textId="4CA4F174" w:rsidR="00000278" w:rsidRPr="00000278" w:rsidRDefault="00000278" w:rsidP="00000278">
      <w:pPr>
        <w:ind w:left="4590"/>
        <w:jc w:val="both"/>
        <w:rPr>
          <w:u w:val="single"/>
        </w:rPr>
      </w:pPr>
      <w:r>
        <w:rPr>
          <w:u w:val="single"/>
        </w:rPr>
        <w:tab/>
        <w:t xml:space="preserve">  Muhammad Hasbillah</w:t>
      </w:r>
      <w:r>
        <w:rPr>
          <w:u w:val="single"/>
        </w:rPr>
        <w:tab/>
      </w:r>
      <w:r>
        <w:tab/>
        <w:t xml:space="preserve">     NIM 1711523002</w:t>
      </w:r>
    </w:p>
    <w:p w14:paraId="7F147ACC" w14:textId="77777777" w:rsidR="00000278" w:rsidRPr="00EB0357" w:rsidRDefault="00000278" w:rsidP="00000278">
      <w:pPr>
        <w:jc w:val="both"/>
      </w:pPr>
    </w:p>
    <w:p w14:paraId="4FB7EEBA" w14:textId="77777777" w:rsidR="00000278" w:rsidRPr="00EB0357" w:rsidRDefault="00000278" w:rsidP="00000278">
      <w:pPr>
        <w:rPr>
          <w:rFonts w:ascii="Times New Roman" w:hAnsi="Times New Roman" w:cs="Times New Roman"/>
        </w:rPr>
      </w:pPr>
    </w:p>
    <w:p w14:paraId="37A57118" w14:textId="06857F43" w:rsidR="00000278" w:rsidRDefault="00000278" w:rsidP="00EB0357">
      <w:pPr>
        <w:rPr>
          <w:rFonts w:ascii="Times New Roman" w:hAnsi="Times New Roman" w:cs="Times New Roman"/>
        </w:rPr>
      </w:pPr>
    </w:p>
    <w:p w14:paraId="60F0712B" w14:textId="77777777" w:rsidR="00000278" w:rsidRDefault="00000278" w:rsidP="00EB0357">
      <w:pPr>
        <w:rPr>
          <w:rFonts w:ascii="Times New Roman" w:hAnsi="Times New Roman" w:cs="Times New Roman"/>
        </w:rPr>
      </w:pPr>
    </w:p>
    <w:p w14:paraId="6CC0CB0A" w14:textId="77777777" w:rsidR="004C562A" w:rsidRDefault="004C562A" w:rsidP="00000278">
      <w:pPr>
        <w:jc w:val="center"/>
        <w:rPr>
          <w:b/>
          <w:sz w:val="28"/>
          <w:u w:val="single"/>
        </w:rPr>
      </w:pPr>
    </w:p>
    <w:p w14:paraId="40CF146D" w14:textId="77777777" w:rsidR="004C562A" w:rsidRDefault="004C562A" w:rsidP="00000278">
      <w:pPr>
        <w:jc w:val="center"/>
        <w:rPr>
          <w:b/>
          <w:sz w:val="28"/>
          <w:u w:val="single"/>
        </w:rPr>
      </w:pPr>
    </w:p>
    <w:p w14:paraId="30BD8B9A" w14:textId="3B3A25F6" w:rsidR="00000278" w:rsidRPr="00EB0357" w:rsidRDefault="00000278" w:rsidP="00000278">
      <w:pPr>
        <w:jc w:val="center"/>
        <w:rPr>
          <w:b/>
          <w:sz w:val="28"/>
          <w:u w:val="single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BBE3C3" wp14:editId="381D9EBC">
                <wp:simplePos x="0" y="0"/>
                <wp:positionH relativeFrom="column">
                  <wp:posOffset>4800600</wp:posOffset>
                </wp:positionH>
                <wp:positionV relativeFrom="paragraph">
                  <wp:posOffset>-1240790</wp:posOffset>
                </wp:positionV>
                <wp:extent cx="1252289" cy="513568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289" cy="513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2B6DC25" w14:textId="77777777" w:rsidR="00000278" w:rsidRPr="004C562A" w:rsidRDefault="00000278" w:rsidP="00000278">
                            <w:pPr>
                              <w:jc w:val="center"/>
                              <w:rPr>
                                <w:b/>
                                <w:outline/>
                                <w:color w:val="00000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C562A">
                              <w:rPr>
                                <w:b/>
                                <w:outline/>
                                <w:color w:val="00000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KP-001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BE3C3" id="Text Box 6" o:spid="_x0000_s1030" type="#_x0000_t202" style="position:absolute;left:0;text-align:left;margin-left:378pt;margin-top:-97.7pt;width:98.6pt;height:40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" filled="f" stroked="f">
                <v:textbox>
                  <w:txbxContent>
                    <w:p w14:paraId="42B6DC25" w14:textId="77777777" w:rsidR="00000278" w:rsidRPr="004C562A" w:rsidRDefault="00000278" w:rsidP="00000278">
                      <w:pPr>
                        <w:jc w:val="center"/>
                        <w:rPr>
                          <w:b/>
                          <w:outline/>
                          <w:color w:val="00000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4C562A">
                        <w:rPr>
                          <w:b/>
                          <w:outline/>
                          <w:color w:val="00000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KP-001</w:t>
                      </w:r>
                    </w:p>
                  </w:txbxContent>
                </v:textbox>
              </v:shape>
            </w:pict>
          </mc:Fallback>
        </mc:AlternateContent>
      </w:r>
      <w:r w:rsidRPr="00EB0357">
        <w:rPr>
          <w:b/>
          <w:sz w:val="28"/>
          <w:u w:val="single"/>
        </w:rPr>
        <w:t>FORMULIR PENDAFTARAN KERJA PRAKTEK</w:t>
      </w:r>
    </w:p>
    <w:p w14:paraId="72A15ACC" w14:textId="77777777" w:rsidR="00000278" w:rsidRPr="00EB0357" w:rsidRDefault="00000278" w:rsidP="00000278"/>
    <w:p w14:paraId="33254BBB" w14:textId="77777777" w:rsidR="00000278" w:rsidRPr="00EB0357" w:rsidRDefault="00000278" w:rsidP="00000278"/>
    <w:p w14:paraId="38D71615" w14:textId="77777777" w:rsidR="00000278" w:rsidRDefault="00000278" w:rsidP="00000278">
      <w:pPr>
        <w:jc w:val="both"/>
      </w:pPr>
      <w:r w:rsidRPr="00EB0357">
        <w:t xml:space="preserve">Kepada </w:t>
      </w:r>
    </w:p>
    <w:p w14:paraId="2E76F29B" w14:textId="77777777" w:rsidR="00000278" w:rsidRPr="00EB0357" w:rsidRDefault="00000278" w:rsidP="00000278">
      <w:pPr>
        <w:jc w:val="both"/>
      </w:pPr>
      <w:r>
        <w:t xml:space="preserve">Yth. Ketua </w:t>
      </w:r>
      <w:r>
        <w:rPr>
          <w:lang w:val="id-ID"/>
        </w:rPr>
        <w:t>Program Studi</w:t>
      </w:r>
      <w:r w:rsidRPr="00EB0357">
        <w:t xml:space="preserve"> Sistem Informasi</w:t>
      </w:r>
    </w:p>
    <w:p w14:paraId="2445E905" w14:textId="77777777" w:rsidR="00000278" w:rsidRPr="00EB0357" w:rsidRDefault="00000278" w:rsidP="00000278">
      <w:pPr>
        <w:jc w:val="both"/>
      </w:pPr>
      <w:r w:rsidRPr="00EB0357">
        <w:t>Fakultas Teknolog</w:t>
      </w:r>
      <w:r>
        <w:t>i Informasi Universitas Andalas</w:t>
      </w:r>
    </w:p>
    <w:p w14:paraId="29092DF3" w14:textId="77777777" w:rsidR="00000278" w:rsidRPr="00EB0357" w:rsidRDefault="00000278" w:rsidP="00000278">
      <w:pPr>
        <w:jc w:val="both"/>
      </w:pPr>
      <w:r w:rsidRPr="00EB0357">
        <w:t>Di</w:t>
      </w:r>
      <w:r>
        <w:t xml:space="preserve"> </w:t>
      </w:r>
      <w:r w:rsidRPr="00EB0357">
        <w:t>Tempat</w:t>
      </w:r>
    </w:p>
    <w:p w14:paraId="6034818B" w14:textId="77777777" w:rsidR="00000278" w:rsidRPr="00EB0357" w:rsidRDefault="00000278" w:rsidP="00000278">
      <w:pPr>
        <w:jc w:val="both"/>
      </w:pPr>
    </w:p>
    <w:p w14:paraId="595A8929" w14:textId="77777777" w:rsidR="00000278" w:rsidRPr="00EB0357" w:rsidRDefault="00000278" w:rsidP="00000278">
      <w:pPr>
        <w:jc w:val="both"/>
      </w:pPr>
      <w:r w:rsidRPr="00EB0357">
        <w:t xml:space="preserve">Yang bertanda tangan dibawah ini, mahasiswa Jurusan Sistem Informasi </w:t>
      </w:r>
      <w:r>
        <w:t xml:space="preserve">Fakultas Teknologi Informasi </w:t>
      </w:r>
      <w:r w:rsidRPr="00EB0357">
        <w:t>Universitas Andalas :</w:t>
      </w:r>
    </w:p>
    <w:p w14:paraId="014CD7AB" w14:textId="77777777" w:rsidR="00000278" w:rsidRPr="00EB0357" w:rsidRDefault="00000278" w:rsidP="00000278">
      <w:pPr>
        <w:jc w:val="both"/>
      </w:pPr>
    </w:p>
    <w:p w14:paraId="7BFA7291" w14:textId="76231E70" w:rsidR="00000278" w:rsidRPr="00EB0357" w:rsidRDefault="00000278" w:rsidP="00000278">
      <w:pPr>
        <w:tabs>
          <w:tab w:val="left" w:pos="2250"/>
        </w:tabs>
        <w:ind w:left="720"/>
        <w:jc w:val="both"/>
      </w:pPr>
      <w:r w:rsidRPr="00EB0357">
        <w:t>Nama</w:t>
      </w:r>
      <w:r w:rsidRPr="00EB0357">
        <w:tab/>
        <w:t xml:space="preserve">: </w:t>
      </w:r>
      <w:r>
        <w:t>M. Nur Faiz Putro</w:t>
      </w:r>
    </w:p>
    <w:p w14:paraId="520A0E66" w14:textId="6FBFC5B6" w:rsidR="00000278" w:rsidRPr="00EB0357" w:rsidRDefault="00000278" w:rsidP="00000278">
      <w:pPr>
        <w:tabs>
          <w:tab w:val="left" w:pos="2250"/>
        </w:tabs>
        <w:ind w:left="720"/>
        <w:jc w:val="both"/>
      </w:pPr>
      <w:r w:rsidRPr="00EB0357">
        <w:t>NIM</w:t>
      </w:r>
      <w:r w:rsidRPr="00EB0357">
        <w:tab/>
        <w:t xml:space="preserve">: </w:t>
      </w:r>
      <w:r>
        <w:t>1711522006</w:t>
      </w:r>
    </w:p>
    <w:p w14:paraId="66D74FD2" w14:textId="08E3C02F" w:rsidR="00000278" w:rsidRPr="00EB0357" w:rsidRDefault="00000278" w:rsidP="00A5126E">
      <w:pPr>
        <w:tabs>
          <w:tab w:val="left" w:pos="2250"/>
        </w:tabs>
        <w:ind w:left="2250" w:hanging="1530"/>
        <w:jc w:val="both"/>
      </w:pPr>
      <w:r w:rsidRPr="00EB0357">
        <w:t>Alamat</w:t>
      </w:r>
      <w:r w:rsidRPr="00EB0357">
        <w:tab/>
        <w:t xml:space="preserve">: </w:t>
      </w:r>
      <w:r w:rsidR="00A5126E" w:rsidRPr="00A5126E">
        <w:t xml:space="preserve">Pasar Baru No.56 RT 03 RW 01 Kelurahan Cupak Tangah </w:t>
      </w:r>
      <w:r w:rsidR="00A5126E">
        <w:t xml:space="preserve">      </w:t>
      </w:r>
      <w:r w:rsidR="00A5126E" w:rsidRPr="00A5126E">
        <w:t>Kecamatan Pauh</w:t>
      </w:r>
    </w:p>
    <w:p w14:paraId="6D1E1349" w14:textId="77777777" w:rsidR="00000278" w:rsidRPr="00EB0357" w:rsidRDefault="00000278" w:rsidP="00000278">
      <w:pPr>
        <w:jc w:val="both"/>
      </w:pPr>
    </w:p>
    <w:p w14:paraId="35D6DC38" w14:textId="79180C59" w:rsidR="00000278" w:rsidRPr="00EB0357" w:rsidRDefault="00FC3AB3" w:rsidP="00000278">
      <w:pPr>
        <w:jc w:val="both"/>
      </w:pPr>
      <w:r w:rsidRPr="00EB0357">
        <w:t xml:space="preserve">Dengan ini  mengajukan permohonan untuk melaksanakan  mata kuliah Kerja Praktek yang akan dilaksanakan di </w:t>
      </w:r>
      <w:r w:rsidR="004C562A">
        <w:rPr>
          <w:rStyle w:val="Apple-style-span"/>
          <w:rFonts w:ascii="Times New Roman" w:hAnsi="Times New Roman" w:cs="Times New Roman"/>
          <w:b/>
          <w:color w:val="000000"/>
        </w:rPr>
        <w:t>Jurusan Sistem Informasi Fakultas Teknologi Informasi Universitas Andalas,</w:t>
      </w:r>
      <w:r w:rsidR="004C562A" w:rsidRPr="00CE330D">
        <w:rPr>
          <w:rStyle w:val="Apple-style-span"/>
          <w:rFonts w:ascii="Times New Roman" w:hAnsi="Times New Roman" w:cs="Times New Roman"/>
          <w:b/>
          <w:color w:val="000000"/>
        </w:rPr>
        <w:t xml:space="preserve"> </w:t>
      </w:r>
      <w:r w:rsidR="004C562A">
        <w:rPr>
          <w:rStyle w:val="xbe"/>
          <w:rFonts w:ascii="Times New Roman" w:hAnsi="Times New Roman"/>
          <w:color w:val="222222"/>
          <w:shd w:val="clear" w:color="auto" w:fill="FFFFFF"/>
        </w:rPr>
        <w:t xml:space="preserve">Padang </w:t>
      </w:r>
      <w:r w:rsidR="004C562A">
        <w:t>pada 06 Januari 2020  s/d 09 Februari 2020.</w:t>
      </w:r>
    </w:p>
    <w:p w14:paraId="0ECB1E33" w14:textId="77777777" w:rsidR="00000278" w:rsidRPr="00EB0357" w:rsidRDefault="00000278" w:rsidP="00000278">
      <w:pPr>
        <w:jc w:val="both"/>
      </w:pPr>
    </w:p>
    <w:p w14:paraId="21523371" w14:textId="77777777" w:rsidR="00000278" w:rsidRPr="00EB0357" w:rsidRDefault="00000278" w:rsidP="00000278">
      <w:pPr>
        <w:jc w:val="both"/>
      </w:pPr>
      <w:r w:rsidRPr="00EB0357">
        <w:t>Sebagai pertimbangan bersama ini terlampir ;</w:t>
      </w:r>
    </w:p>
    <w:p w14:paraId="698C3045" w14:textId="77777777" w:rsidR="00000278" w:rsidRPr="00EB0357" w:rsidRDefault="00000278" w:rsidP="00000278">
      <w:pPr>
        <w:jc w:val="both"/>
      </w:pPr>
    </w:p>
    <w:p w14:paraId="4224A613" w14:textId="77777777" w:rsidR="00000278" w:rsidRPr="00EB0357" w:rsidRDefault="00000278" w:rsidP="00000278">
      <w:pPr>
        <w:pStyle w:val="ListParagraph"/>
        <w:numPr>
          <w:ilvl w:val="0"/>
          <w:numId w:val="10"/>
        </w:numPr>
        <w:jc w:val="both"/>
      </w:pPr>
      <w:r w:rsidRPr="00EB0357">
        <w:t>Transkrip nilai mata kuliah</w:t>
      </w:r>
    </w:p>
    <w:p w14:paraId="13040D08" w14:textId="77777777" w:rsidR="00000278" w:rsidRPr="00EB0357" w:rsidRDefault="00000278" w:rsidP="00000278">
      <w:pPr>
        <w:pStyle w:val="ListParagraph"/>
        <w:numPr>
          <w:ilvl w:val="0"/>
          <w:numId w:val="10"/>
        </w:numPr>
        <w:jc w:val="both"/>
      </w:pPr>
      <w:r w:rsidRPr="00EB0357">
        <w:t>Proposal Kerja Praktek</w:t>
      </w:r>
    </w:p>
    <w:p w14:paraId="1D74B57D" w14:textId="77777777" w:rsidR="00000278" w:rsidRPr="00EB0357" w:rsidRDefault="00000278" w:rsidP="00000278">
      <w:pPr>
        <w:jc w:val="both"/>
      </w:pPr>
    </w:p>
    <w:p w14:paraId="21633E20" w14:textId="77777777" w:rsidR="00000278" w:rsidRPr="00EB0357" w:rsidRDefault="00000278" w:rsidP="00000278">
      <w:pPr>
        <w:jc w:val="both"/>
      </w:pPr>
      <w:r w:rsidRPr="00EB0357">
        <w:t>Demikian permo</w:t>
      </w:r>
      <w:r>
        <w:t xml:space="preserve">honan ini, atas perhatian Bapak </w:t>
      </w:r>
      <w:r w:rsidRPr="00EB0357">
        <w:t>saya sampaikan terima kasih</w:t>
      </w:r>
      <w:r>
        <w:t>.</w:t>
      </w:r>
    </w:p>
    <w:p w14:paraId="77531090" w14:textId="77777777" w:rsidR="00000278" w:rsidRPr="00EB0357" w:rsidRDefault="00000278" w:rsidP="00000278">
      <w:pPr>
        <w:jc w:val="both"/>
      </w:pPr>
    </w:p>
    <w:p w14:paraId="48AF5455" w14:textId="77777777" w:rsidR="00000278" w:rsidRPr="00EB0357" w:rsidRDefault="00000278" w:rsidP="00000278">
      <w:pPr>
        <w:jc w:val="both"/>
      </w:pPr>
    </w:p>
    <w:p w14:paraId="094309A3" w14:textId="6DBBC63F" w:rsidR="00000278" w:rsidRPr="00EB0357" w:rsidRDefault="00000278" w:rsidP="00000278">
      <w:pPr>
        <w:ind w:left="4590"/>
        <w:jc w:val="both"/>
      </w:pPr>
      <w:r w:rsidRPr="00EB0357">
        <w:t>Padang,</w:t>
      </w:r>
      <w:r w:rsidR="00A5126E">
        <w:t xml:space="preserve"> 1</w:t>
      </w:r>
      <w:r w:rsidR="004C562A">
        <w:t>2 Des</w:t>
      </w:r>
      <w:r w:rsidR="00A5126E">
        <w:t>em</w:t>
      </w:r>
      <w:r w:rsidR="00DD1D35">
        <w:t>ber  2019</w:t>
      </w:r>
    </w:p>
    <w:p w14:paraId="6BD57400" w14:textId="77777777" w:rsidR="00000278" w:rsidRPr="00EB0357" w:rsidRDefault="00000278" w:rsidP="00000278">
      <w:pPr>
        <w:ind w:left="4590"/>
        <w:jc w:val="both"/>
      </w:pPr>
    </w:p>
    <w:p w14:paraId="76D01045" w14:textId="77777777" w:rsidR="00000278" w:rsidRPr="00EB0357" w:rsidRDefault="00000278" w:rsidP="00000278">
      <w:pPr>
        <w:ind w:left="4590"/>
        <w:jc w:val="both"/>
      </w:pPr>
      <w:r w:rsidRPr="00EB0357">
        <w:t>Mahasiswa yang bersangkutan,</w:t>
      </w:r>
    </w:p>
    <w:p w14:paraId="270D130A" w14:textId="77777777" w:rsidR="00000278" w:rsidRPr="00EB0357" w:rsidRDefault="00000278" w:rsidP="00000278">
      <w:pPr>
        <w:ind w:left="4590"/>
        <w:jc w:val="both"/>
      </w:pPr>
    </w:p>
    <w:p w14:paraId="3BA036BB" w14:textId="77777777" w:rsidR="00000278" w:rsidRPr="00EB0357" w:rsidRDefault="00000278" w:rsidP="00000278">
      <w:pPr>
        <w:ind w:left="4590"/>
        <w:jc w:val="both"/>
      </w:pPr>
    </w:p>
    <w:p w14:paraId="0C608472" w14:textId="77777777" w:rsidR="00000278" w:rsidRPr="00EB0357" w:rsidRDefault="00000278" w:rsidP="00000278">
      <w:pPr>
        <w:ind w:left="4590"/>
        <w:jc w:val="both"/>
      </w:pPr>
    </w:p>
    <w:p w14:paraId="6DC5BB17" w14:textId="77777777" w:rsidR="00000278" w:rsidRPr="00EB0357" w:rsidRDefault="00000278" w:rsidP="00000278">
      <w:pPr>
        <w:ind w:left="4590"/>
        <w:jc w:val="both"/>
      </w:pPr>
    </w:p>
    <w:p w14:paraId="55A74B9A" w14:textId="418C28F7" w:rsidR="00000278" w:rsidRPr="00000278" w:rsidRDefault="00000278" w:rsidP="00000278">
      <w:pPr>
        <w:ind w:left="4590"/>
        <w:jc w:val="both"/>
        <w:rPr>
          <w:u w:val="single"/>
        </w:rPr>
      </w:pPr>
      <w:r>
        <w:rPr>
          <w:u w:val="single"/>
        </w:rPr>
        <w:tab/>
        <w:t xml:space="preserve">     M. Nur Faiz Putro</w:t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     NIM 1711522006</w:t>
      </w:r>
    </w:p>
    <w:p w14:paraId="0E0C42AB" w14:textId="77777777" w:rsidR="00000278" w:rsidRPr="00EB0357" w:rsidRDefault="00000278" w:rsidP="00000278">
      <w:pPr>
        <w:jc w:val="both"/>
      </w:pPr>
    </w:p>
    <w:p w14:paraId="076646EF" w14:textId="77777777" w:rsidR="00000278" w:rsidRPr="00EB0357" w:rsidRDefault="00000278" w:rsidP="00000278">
      <w:pPr>
        <w:rPr>
          <w:rFonts w:ascii="Times New Roman" w:hAnsi="Times New Roman" w:cs="Times New Roman"/>
        </w:rPr>
      </w:pPr>
    </w:p>
    <w:p w14:paraId="03327B75" w14:textId="000E834A" w:rsidR="00000278" w:rsidRDefault="00000278" w:rsidP="00EB0357">
      <w:pPr>
        <w:rPr>
          <w:rFonts w:ascii="Times New Roman" w:hAnsi="Times New Roman" w:cs="Times New Roman"/>
        </w:rPr>
      </w:pPr>
    </w:p>
    <w:p w14:paraId="47CF68A0" w14:textId="7AEDAB8C" w:rsidR="004C562A" w:rsidRDefault="004C562A" w:rsidP="00EB0357">
      <w:pPr>
        <w:rPr>
          <w:rFonts w:ascii="Times New Roman" w:hAnsi="Times New Roman" w:cs="Times New Roman"/>
        </w:rPr>
      </w:pPr>
    </w:p>
    <w:p w14:paraId="0ADB1725" w14:textId="12138E88" w:rsidR="004C562A" w:rsidRDefault="004C562A" w:rsidP="00EB0357">
      <w:pPr>
        <w:rPr>
          <w:rFonts w:ascii="Times New Roman" w:hAnsi="Times New Roman" w:cs="Times New Roman"/>
        </w:rPr>
      </w:pPr>
    </w:p>
    <w:p w14:paraId="134FB1B4" w14:textId="73610600" w:rsidR="004C562A" w:rsidRDefault="004C562A" w:rsidP="00EB0357">
      <w:pPr>
        <w:rPr>
          <w:rFonts w:ascii="Times New Roman" w:hAnsi="Times New Roman" w:cs="Times New Roman"/>
        </w:rPr>
      </w:pPr>
    </w:p>
    <w:p w14:paraId="6C30365E" w14:textId="10A2A478" w:rsidR="004C562A" w:rsidRDefault="004C562A" w:rsidP="00EB0357">
      <w:pPr>
        <w:rPr>
          <w:rFonts w:ascii="Times New Roman" w:hAnsi="Times New Roman" w:cs="Times New Roman"/>
        </w:rPr>
      </w:pPr>
    </w:p>
    <w:p w14:paraId="5A13B826" w14:textId="77777777" w:rsidR="004C562A" w:rsidRPr="00EB0357" w:rsidRDefault="004C562A" w:rsidP="004C562A">
      <w:pPr>
        <w:jc w:val="center"/>
        <w:rPr>
          <w:b/>
          <w:sz w:val="28"/>
          <w:u w:val="single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0A6BAC" wp14:editId="39D197C0">
                <wp:simplePos x="0" y="0"/>
                <wp:positionH relativeFrom="column">
                  <wp:posOffset>4800600</wp:posOffset>
                </wp:positionH>
                <wp:positionV relativeFrom="paragraph">
                  <wp:posOffset>-1240790</wp:posOffset>
                </wp:positionV>
                <wp:extent cx="1252289" cy="51356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289" cy="513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393C898" w14:textId="77777777" w:rsidR="004C562A" w:rsidRPr="004C562A" w:rsidRDefault="004C562A" w:rsidP="004C562A">
                            <w:pPr>
                              <w:jc w:val="center"/>
                              <w:rPr>
                                <w:b/>
                                <w:outline/>
                                <w:color w:val="00000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C562A">
                              <w:rPr>
                                <w:b/>
                                <w:outline/>
                                <w:color w:val="000000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KP-001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A6BAC" id="Text Box 7" o:spid="_x0000_s1031" type="#_x0000_t202" style="position:absolute;left:0;text-align:left;margin-left:378pt;margin-top:-97.7pt;width:98.6pt;height:40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" filled="f" stroked="f">
                <v:textbox>
                  <w:txbxContent>
                    <w:p w14:paraId="0393C898" w14:textId="77777777" w:rsidR="004C562A" w:rsidRPr="004C562A" w:rsidRDefault="004C562A" w:rsidP="004C562A">
                      <w:pPr>
                        <w:jc w:val="center"/>
                        <w:rPr>
                          <w:b/>
                          <w:outline/>
                          <w:color w:val="00000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4C562A">
                        <w:rPr>
                          <w:b/>
                          <w:outline/>
                          <w:color w:val="000000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KP-001</w:t>
                      </w:r>
                    </w:p>
                  </w:txbxContent>
                </v:textbox>
              </v:shape>
            </w:pict>
          </mc:Fallback>
        </mc:AlternateContent>
      </w:r>
      <w:r w:rsidRPr="00EB0357">
        <w:rPr>
          <w:b/>
          <w:sz w:val="28"/>
          <w:u w:val="single"/>
        </w:rPr>
        <w:t>FORMULIR PENDAFTARAN KERJA PRAKTEK</w:t>
      </w:r>
    </w:p>
    <w:p w14:paraId="418C7387" w14:textId="77777777" w:rsidR="004C562A" w:rsidRPr="00EB0357" w:rsidRDefault="004C562A" w:rsidP="004C562A"/>
    <w:p w14:paraId="4438E732" w14:textId="77777777" w:rsidR="004C562A" w:rsidRPr="00EB0357" w:rsidRDefault="004C562A" w:rsidP="004C562A"/>
    <w:p w14:paraId="560A4B3F" w14:textId="77777777" w:rsidR="004C562A" w:rsidRDefault="004C562A" w:rsidP="004C562A">
      <w:pPr>
        <w:jc w:val="both"/>
      </w:pPr>
      <w:r w:rsidRPr="00EB0357">
        <w:t xml:space="preserve">Kepada </w:t>
      </w:r>
    </w:p>
    <w:p w14:paraId="63F580CF" w14:textId="77777777" w:rsidR="004C562A" w:rsidRPr="00EB0357" w:rsidRDefault="004C562A" w:rsidP="004C562A">
      <w:pPr>
        <w:jc w:val="both"/>
      </w:pPr>
      <w:r>
        <w:t xml:space="preserve">Yth. Ketua </w:t>
      </w:r>
      <w:r>
        <w:rPr>
          <w:lang w:val="id-ID"/>
        </w:rPr>
        <w:t>Program Studi</w:t>
      </w:r>
      <w:r w:rsidRPr="00EB0357">
        <w:t xml:space="preserve"> Sistem Informasi</w:t>
      </w:r>
    </w:p>
    <w:p w14:paraId="5C5B65A1" w14:textId="77777777" w:rsidR="004C562A" w:rsidRPr="00EB0357" w:rsidRDefault="004C562A" w:rsidP="004C562A">
      <w:pPr>
        <w:jc w:val="both"/>
      </w:pPr>
      <w:r w:rsidRPr="00EB0357">
        <w:t>Fakultas Teknolog</w:t>
      </w:r>
      <w:r>
        <w:t>i Informasi Universitas Andalas</w:t>
      </w:r>
    </w:p>
    <w:p w14:paraId="3956C8ED" w14:textId="77777777" w:rsidR="004C562A" w:rsidRPr="00EB0357" w:rsidRDefault="004C562A" w:rsidP="004C562A">
      <w:pPr>
        <w:jc w:val="both"/>
      </w:pPr>
      <w:r w:rsidRPr="00EB0357">
        <w:t>Di</w:t>
      </w:r>
      <w:r>
        <w:t xml:space="preserve"> </w:t>
      </w:r>
      <w:r w:rsidRPr="00EB0357">
        <w:t>Tempat</w:t>
      </w:r>
    </w:p>
    <w:p w14:paraId="5166F41A" w14:textId="77777777" w:rsidR="004C562A" w:rsidRPr="00EB0357" w:rsidRDefault="004C562A" w:rsidP="004C562A">
      <w:pPr>
        <w:jc w:val="both"/>
      </w:pPr>
    </w:p>
    <w:p w14:paraId="75AF78A3" w14:textId="77777777" w:rsidR="004C562A" w:rsidRPr="00EB0357" w:rsidRDefault="004C562A" w:rsidP="004C562A">
      <w:pPr>
        <w:jc w:val="both"/>
      </w:pPr>
      <w:r w:rsidRPr="00EB0357">
        <w:t xml:space="preserve">Yang bertanda tangan dibawah ini, mahasiswa Jurusan Sistem Informasi </w:t>
      </w:r>
      <w:r>
        <w:t xml:space="preserve">Fakultas Teknologi Informasi </w:t>
      </w:r>
      <w:r w:rsidRPr="00EB0357">
        <w:t>Universitas Andalas :</w:t>
      </w:r>
    </w:p>
    <w:p w14:paraId="67B3F455" w14:textId="77777777" w:rsidR="004C562A" w:rsidRPr="00EB0357" w:rsidRDefault="004C562A" w:rsidP="004C562A">
      <w:pPr>
        <w:jc w:val="both"/>
      </w:pPr>
    </w:p>
    <w:p w14:paraId="7DB1491A" w14:textId="2F47D827" w:rsidR="004C562A" w:rsidRPr="00EB0357" w:rsidRDefault="004C562A" w:rsidP="004C562A">
      <w:pPr>
        <w:tabs>
          <w:tab w:val="left" w:pos="2250"/>
        </w:tabs>
        <w:ind w:left="720"/>
        <w:jc w:val="both"/>
      </w:pPr>
      <w:r w:rsidRPr="00EB0357">
        <w:t>Nama</w:t>
      </w:r>
      <w:r w:rsidRPr="00EB0357">
        <w:tab/>
        <w:t xml:space="preserve">: </w:t>
      </w:r>
      <w:r>
        <w:t>Afif Maulana Isman</w:t>
      </w:r>
    </w:p>
    <w:p w14:paraId="154E5DB0" w14:textId="4746E919" w:rsidR="004C562A" w:rsidRPr="00EB0357" w:rsidRDefault="004C562A" w:rsidP="004C562A">
      <w:pPr>
        <w:tabs>
          <w:tab w:val="left" w:pos="2250"/>
        </w:tabs>
        <w:ind w:left="720"/>
        <w:jc w:val="both"/>
      </w:pPr>
      <w:r w:rsidRPr="00EB0357">
        <w:t>NIM</w:t>
      </w:r>
      <w:r w:rsidRPr="00EB0357">
        <w:tab/>
        <w:t xml:space="preserve">: </w:t>
      </w:r>
      <w:r>
        <w:t>1711522012</w:t>
      </w:r>
    </w:p>
    <w:p w14:paraId="7A6CEA7F" w14:textId="04FEAB79" w:rsidR="004C562A" w:rsidRPr="00EB0357" w:rsidRDefault="004C562A" w:rsidP="004C562A">
      <w:pPr>
        <w:tabs>
          <w:tab w:val="left" w:pos="2250"/>
        </w:tabs>
        <w:ind w:left="2250" w:hanging="1530"/>
        <w:jc w:val="both"/>
      </w:pPr>
      <w:r w:rsidRPr="00EB0357">
        <w:t>Alamat</w:t>
      </w:r>
      <w:r w:rsidRPr="00EB0357">
        <w:tab/>
        <w:t xml:space="preserve">: </w:t>
      </w:r>
      <w:r>
        <w:t>Jln. Ganting No. 25, Padang</w:t>
      </w:r>
    </w:p>
    <w:p w14:paraId="3F6D07DE" w14:textId="77777777" w:rsidR="004C562A" w:rsidRPr="00EB0357" w:rsidRDefault="004C562A" w:rsidP="004C562A">
      <w:pPr>
        <w:jc w:val="both"/>
      </w:pPr>
    </w:p>
    <w:p w14:paraId="54D3A1B2" w14:textId="77777777" w:rsidR="004C562A" w:rsidRPr="00EB0357" w:rsidRDefault="004C562A" w:rsidP="004C562A">
      <w:pPr>
        <w:jc w:val="both"/>
      </w:pPr>
      <w:r w:rsidRPr="00EB0357">
        <w:t xml:space="preserve">Dengan ini  mengajukan permohonan untuk melaksanakan  mata kuliah Kerja Praktek yang akan dilaksanakan di </w:t>
      </w:r>
      <w:r>
        <w:rPr>
          <w:rStyle w:val="Apple-style-span"/>
          <w:rFonts w:ascii="Times New Roman" w:hAnsi="Times New Roman" w:cs="Times New Roman"/>
          <w:b/>
          <w:color w:val="000000"/>
        </w:rPr>
        <w:t>Jurusan Sistem Informasi Fakultas Teknologi Informasi Universitas Andalas,</w:t>
      </w:r>
      <w:r w:rsidRPr="00CE330D">
        <w:rPr>
          <w:rStyle w:val="Apple-style-span"/>
          <w:rFonts w:ascii="Times New Roman" w:hAnsi="Times New Roman" w:cs="Times New Roman"/>
          <w:b/>
          <w:color w:val="000000"/>
        </w:rPr>
        <w:t xml:space="preserve"> </w:t>
      </w:r>
      <w:r>
        <w:rPr>
          <w:rStyle w:val="xbe"/>
          <w:rFonts w:ascii="Times New Roman" w:hAnsi="Times New Roman"/>
          <w:color w:val="222222"/>
          <w:shd w:val="clear" w:color="auto" w:fill="FFFFFF"/>
        </w:rPr>
        <w:t xml:space="preserve">Padang </w:t>
      </w:r>
      <w:r>
        <w:t>pada 06 Januari 2020  s/d 09 Februari 2020.</w:t>
      </w:r>
    </w:p>
    <w:p w14:paraId="55EEFF88" w14:textId="77777777" w:rsidR="004C562A" w:rsidRPr="00EB0357" w:rsidRDefault="004C562A" w:rsidP="004C562A">
      <w:pPr>
        <w:jc w:val="both"/>
      </w:pPr>
    </w:p>
    <w:p w14:paraId="4CCDE464" w14:textId="77777777" w:rsidR="004C562A" w:rsidRPr="00EB0357" w:rsidRDefault="004C562A" w:rsidP="004C562A">
      <w:pPr>
        <w:jc w:val="both"/>
      </w:pPr>
      <w:r w:rsidRPr="00EB0357">
        <w:t>Sebagai pertimbangan bersama ini terlampir ;</w:t>
      </w:r>
    </w:p>
    <w:p w14:paraId="11BF9DF5" w14:textId="77777777" w:rsidR="004C562A" w:rsidRPr="00EB0357" w:rsidRDefault="004C562A" w:rsidP="004C562A">
      <w:pPr>
        <w:jc w:val="both"/>
      </w:pPr>
    </w:p>
    <w:p w14:paraId="7F1B7A5F" w14:textId="77777777" w:rsidR="004C562A" w:rsidRPr="00EB0357" w:rsidRDefault="004C562A" w:rsidP="004C562A">
      <w:pPr>
        <w:pStyle w:val="ListParagraph"/>
        <w:numPr>
          <w:ilvl w:val="0"/>
          <w:numId w:val="11"/>
        </w:numPr>
        <w:jc w:val="both"/>
      </w:pPr>
      <w:r w:rsidRPr="00EB0357">
        <w:t>Transkrip nilai mata kuliah</w:t>
      </w:r>
    </w:p>
    <w:p w14:paraId="5C327B75" w14:textId="77777777" w:rsidR="004C562A" w:rsidRPr="00EB0357" w:rsidRDefault="004C562A" w:rsidP="004C562A">
      <w:pPr>
        <w:pStyle w:val="ListParagraph"/>
        <w:numPr>
          <w:ilvl w:val="0"/>
          <w:numId w:val="11"/>
        </w:numPr>
        <w:jc w:val="both"/>
      </w:pPr>
      <w:r w:rsidRPr="00EB0357">
        <w:t>Proposal Kerja Praktek</w:t>
      </w:r>
    </w:p>
    <w:p w14:paraId="17B7158B" w14:textId="77777777" w:rsidR="004C562A" w:rsidRPr="00EB0357" w:rsidRDefault="004C562A" w:rsidP="004C562A">
      <w:pPr>
        <w:jc w:val="both"/>
      </w:pPr>
    </w:p>
    <w:p w14:paraId="65C22765" w14:textId="77777777" w:rsidR="004C562A" w:rsidRPr="00EB0357" w:rsidRDefault="004C562A" w:rsidP="004C562A">
      <w:pPr>
        <w:jc w:val="both"/>
      </w:pPr>
      <w:r w:rsidRPr="00EB0357">
        <w:t>Demikian permo</w:t>
      </w:r>
      <w:r>
        <w:t xml:space="preserve">honan ini, atas perhatian Bapak </w:t>
      </w:r>
      <w:r w:rsidRPr="00EB0357">
        <w:t>saya sampaikan terima kasih</w:t>
      </w:r>
      <w:r>
        <w:t>.</w:t>
      </w:r>
    </w:p>
    <w:p w14:paraId="646E4CD8" w14:textId="77777777" w:rsidR="004C562A" w:rsidRPr="00EB0357" w:rsidRDefault="004C562A" w:rsidP="004C562A">
      <w:pPr>
        <w:jc w:val="both"/>
      </w:pPr>
    </w:p>
    <w:p w14:paraId="7686DDAC" w14:textId="77777777" w:rsidR="004C562A" w:rsidRPr="00EB0357" w:rsidRDefault="004C562A" w:rsidP="004C562A">
      <w:pPr>
        <w:jc w:val="both"/>
      </w:pPr>
    </w:p>
    <w:p w14:paraId="2EF2FC35" w14:textId="77777777" w:rsidR="004C562A" w:rsidRPr="00EB0357" w:rsidRDefault="004C562A" w:rsidP="004C562A">
      <w:pPr>
        <w:ind w:left="4590"/>
        <w:jc w:val="both"/>
      </w:pPr>
      <w:r w:rsidRPr="00EB0357">
        <w:t>Padang,</w:t>
      </w:r>
      <w:r>
        <w:t xml:space="preserve"> 12 Desember  2019</w:t>
      </w:r>
    </w:p>
    <w:p w14:paraId="3AC2464F" w14:textId="77777777" w:rsidR="004C562A" w:rsidRPr="00EB0357" w:rsidRDefault="004C562A" w:rsidP="004C562A">
      <w:pPr>
        <w:ind w:left="4590"/>
        <w:jc w:val="both"/>
      </w:pPr>
    </w:p>
    <w:p w14:paraId="4A10225C" w14:textId="77777777" w:rsidR="004C562A" w:rsidRPr="00EB0357" w:rsidRDefault="004C562A" w:rsidP="004C562A">
      <w:pPr>
        <w:ind w:left="4590"/>
        <w:jc w:val="both"/>
      </w:pPr>
      <w:r w:rsidRPr="00EB0357">
        <w:t>Mahasiswa yang bersangkutan,</w:t>
      </w:r>
    </w:p>
    <w:p w14:paraId="6802FF35" w14:textId="77777777" w:rsidR="004C562A" w:rsidRPr="00EB0357" w:rsidRDefault="004C562A" w:rsidP="004C562A">
      <w:pPr>
        <w:ind w:left="4590"/>
        <w:jc w:val="both"/>
      </w:pPr>
    </w:p>
    <w:p w14:paraId="560581A6" w14:textId="77777777" w:rsidR="004C562A" w:rsidRPr="00EB0357" w:rsidRDefault="004C562A" w:rsidP="004C562A">
      <w:pPr>
        <w:ind w:left="4590"/>
        <w:jc w:val="both"/>
      </w:pPr>
    </w:p>
    <w:p w14:paraId="2C4B9EA3" w14:textId="77777777" w:rsidR="004C562A" w:rsidRPr="00EB0357" w:rsidRDefault="004C562A" w:rsidP="004C562A">
      <w:pPr>
        <w:ind w:left="4590"/>
        <w:jc w:val="both"/>
      </w:pPr>
    </w:p>
    <w:p w14:paraId="6C11AB2E" w14:textId="77777777" w:rsidR="004C562A" w:rsidRPr="00EB0357" w:rsidRDefault="004C562A" w:rsidP="004C562A">
      <w:pPr>
        <w:ind w:left="4590"/>
        <w:jc w:val="both"/>
      </w:pPr>
    </w:p>
    <w:p w14:paraId="7CE0E6FD" w14:textId="55F16829" w:rsidR="004C562A" w:rsidRPr="00000278" w:rsidRDefault="004C562A" w:rsidP="004C562A">
      <w:pPr>
        <w:ind w:left="4590"/>
        <w:jc w:val="both"/>
        <w:rPr>
          <w:u w:val="single"/>
        </w:rPr>
      </w:pPr>
      <w:r>
        <w:rPr>
          <w:u w:val="single"/>
        </w:rPr>
        <w:tab/>
        <w:t xml:space="preserve">     Afif Maulana Isman</w:t>
      </w:r>
      <w:r>
        <w:rPr>
          <w:u w:val="single"/>
        </w:rPr>
        <w:tab/>
      </w:r>
      <w:r>
        <w:tab/>
        <w:t xml:space="preserve">     NIM 1711522012</w:t>
      </w:r>
    </w:p>
    <w:p w14:paraId="4A8C4DDC" w14:textId="77777777" w:rsidR="004C562A" w:rsidRPr="00EB0357" w:rsidRDefault="004C562A" w:rsidP="00EB0357">
      <w:pPr>
        <w:rPr>
          <w:rFonts w:ascii="Times New Roman" w:hAnsi="Times New Roman" w:cs="Times New Roman"/>
        </w:rPr>
      </w:pPr>
    </w:p>
    <w:sectPr w:rsidR="004C562A" w:rsidRPr="00EB0357" w:rsidSect="00ED49A0">
      <w:headerReference w:type="default" r:id="rId7"/>
      <w:pgSz w:w="11900" w:h="16840"/>
      <w:pgMar w:top="2552" w:right="1800" w:bottom="1440" w:left="180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D3C500" w14:textId="77777777" w:rsidR="00A57E92" w:rsidRDefault="00A57E92" w:rsidP="007E0EB3">
      <w:r>
        <w:separator/>
      </w:r>
    </w:p>
  </w:endnote>
  <w:endnote w:type="continuationSeparator" w:id="0">
    <w:p w14:paraId="1FA4962F" w14:textId="77777777" w:rsidR="00A57E92" w:rsidRDefault="00A57E92" w:rsidP="007E0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F28AD" w14:textId="77777777" w:rsidR="00A57E92" w:rsidRDefault="00A57E92" w:rsidP="007E0EB3">
      <w:r>
        <w:separator/>
      </w:r>
    </w:p>
  </w:footnote>
  <w:footnote w:type="continuationSeparator" w:id="0">
    <w:p w14:paraId="74AD04E8" w14:textId="77777777" w:rsidR="00A57E92" w:rsidRDefault="00A57E92" w:rsidP="007E0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207" w:type="dxa"/>
      <w:tblInd w:w="-88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3"/>
      <w:gridCol w:w="8404"/>
    </w:tblGrid>
    <w:tr w:rsidR="00EE7F9F" w14:paraId="6A46305A" w14:textId="77777777" w:rsidTr="00392FCC">
      <w:tc>
        <w:tcPr>
          <w:tcW w:w="1803" w:type="dxa"/>
          <w:vAlign w:val="center"/>
        </w:tcPr>
        <w:p w14:paraId="05789D85" w14:textId="77777777" w:rsidR="00EE7F9F" w:rsidRDefault="00392FCC" w:rsidP="00392FCC">
          <w:pPr>
            <w:pStyle w:val="Header"/>
            <w:jc w:val="center"/>
          </w:pPr>
          <w:r>
            <w:rPr>
              <w:noProof/>
              <w:lang w:val="id-ID" w:eastAsia="id-ID"/>
            </w:rPr>
            <w:drawing>
              <wp:inline distT="0" distB="0" distL="0" distR="0" wp14:anchorId="31E95B81" wp14:editId="606837DB">
                <wp:extent cx="713040" cy="847725"/>
                <wp:effectExtent l="0" t="0" r="0" b="0"/>
                <wp:docPr id="4" name="Picture 4" descr="http://www.kliksumbar.com/foto_berita/medium_96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kliksumbar.com/foto_berita/medium_96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6222" cy="887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04" w:type="dxa"/>
        </w:tcPr>
        <w:p w14:paraId="7F3FA8B1" w14:textId="77777777" w:rsidR="00EE7F9F" w:rsidRPr="007947FF" w:rsidRDefault="00EE7F9F">
          <w:pPr>
            <w:pStyle w:val="Header"/>
            <w:rPr>
              <w:rFonts w:ascii="Times New Roman" w:hAnsi="Times New Roman" w:cs="Times New Roman"/>
              <w:sz w:val="28"/>
            </w:rPr>
          </w:pPr>
          <w:r w:rsidRPr="007947FF">
            <w:rPr>
              <w:rFonts w:ascii="Times New Roman" w:hAnsi="Times New Roman" w:cs="Times New Roman"/>
              <w:sz w:val="28"/>
            </w:rPr>
            <w:t xml:space="preserve">KEMENTRIAN PENDIDIKAN </w:t>
          </w:r>
          <w:r w:rsidR="00412166">
            <w:rPr>
              <w:rFonts w:ascii="Times New Roman" w:hAnsi="Times New Roman" w:cs="Times New Roman"/>
              <w:sz w:val="28"/>
              <w:lang w:val="id-ID"/>
            </w:rPr>
            <w:t>DAN KEBUDAYAAN</w:t>
          </w:r>
        </w:p>
        <w:p w14:paraId="4837830A" w14:textId="77777777" w:rsidR="00E8118D" w:rsidRPr="007947FF" w:rsidRDefault="00E8118D" w:rsidP="00EE7F9F">
          <w:pPr>
            <w:pStyle w:val="Header"/>
            <w:rPr>
              <w:rFonts w:ascii="Times New Roman" w:hAnsi="Times New Roman" w:cs="Times New Roman"/>
              <w:spacing w:val="60"/>
              <w:sz w:val="28"/>
            </w:rPr>
          </w:pPr>
          <w:r w:rsidRPr="007947FF">
            <w:rPr>
              <w:rFonts w:ascii="Times New Roman" w:hAnsi="Times New Roman" w:cs="Times New Roman"/>
              <w:spacing w:val="60"/>
              <w:sz w:val="28"/>
            </w:rPr>
            <w:t xml:space="preserve">UNIVERSITAS ANDALAS </w:t>
          </w:r>
        </w:p>
        <w:p w14:paraId="14AAF07A" w14:textId="77777777" w:rsidR="00EE7F9F" w:rsidRPr="007947FF" w:rsidRDefault="00E8118D" w:rsidP="00EE7F9F">
          <w:pPr>
            <w:pStyle w:val="Header"/>
            <w:rPr>
              <w:rFonts w:ascii="Times New Roman" w:hAnsi="Times New Roman" w:cs="Times New Roman"/>
              <w:sz w:val="28"/>
            </w:rPr>
          </w:pPr>
          <w:r w:rsidRPr="007947FF">
            <w:rPr>
              <w:rFonts w:ascii="Times New Roman" w:hAnsi="Times New Roman" w:cs="Times New Roman"/>
              <w:sz w:val="28"/>
            </w:rPr>
            <w:t>FAKULTAS TEKNOLOGI INFORMASI</w:t>
          </w:r>
        </w:p>
        <w:p w14:paraId="7CD823A0" w14:textId="77777777" w:rsidR="00EE7F9F" w:rsidRPr="007947FF" w:rsidRDefault="00F065F5">
          <w:pPr>
            <w:pStyle w:val="Header"/>
            <w:rPr>
              <w:rFonts w:ascii="Times New Roman" w:hAnsi="Times New Roman" w:cs="Times New Roman"/>
              <w:sz w:val="36"/>
            </w:rPr>
          </w:pPr>
          <w:r>
            <w:rPr>
              <w:rFonts w:ascii="Times New Roman" w:hAnsi="Times New Roman" w:cs="Times New Roman"/>
              <w:color w:val="1F497D" w:themeColor="text2"/>
              <w:sz w:val="36"/>
            </w:rPr>
            <w:t>JURUSAN</w:t>
          </w:r>
          <w:r w:rsidR="0001344C" w:rsidRPr="007947FF">
            <w:rPr>
              <w:rFonts w:ascii="Times New Roman" w:hAnsi="Times New Roman" w:cs="Times New Roman"/>
              <w:color w:val="1F497D" w:themeColor="text2"/>
              <w:sz w:val="36"/>
            </w:rPr>
            <w:t xml:space="preserve"> SISTEM INFORMASI</w:t>
          </w:r>
        </w:p>
        <w:p w14:paraId="0ADBB0E2" w14:textId="77777777" w:rsidR="00EE7F9F" w:rsidRPr="00E00DCA" w:rsidRDefault="00EE7F9F" w:rsidP="00964BC0">
          <w:pPr>
            <w:pStyle w:val="Header"/>
            <w:spacing w:line="276" w:lineRule="auto"/>
            <w:rPr>
              <w:rFonts w:ascii="Times New Roman" w:hAnsi="Times New Roman" w:cs="Times New Roman"/>
            </w:rPr>
          </w:pPr>
          <w:r w:rsidRPr="00E00DCA">
            <w:rPr>
              <w:rFonts w:ascii="Times New Roman" w:hAnsi="Times New Roman" w:cs="Times New Roman"/>
            </w:rPr>
            <w:t xml:space="preserve">Kampus </w:t>
          </w:r>
          <w:r w:rsidR="0001344C">
            <w:rPr>
              <w:rFonts w:ascii="Times New Roman" w:hAnsi="Times New Roman" w:cs="Times New Roman"/>
            </w:rPr>
            <w:t>Universitas Andalas,</w:t>
          </w:r>
          <w:r w:rsidRPr="00E00DCA">
            <w:rPr>
              <w:rFonts w:ascii="Times New Roman" w:hAnsi="Times New Roman" w:cs="Times New Roman"/>
            </w:rPr>
            <w:t xml:space="preserve"> Limau Manis, </w:t>
          </w:r>
          <w:r w:rsidR="00964BC0">
            <w:rPr>
              <w:rFonts w:ascii="Times New Roman" w:hAnsi="Times New Roman" w:cs="Times New Roman"/>
            </w:rPr>
            <w:t>Padang</w:t>
          </w:r>
          <w:r w:rsidR="0024725F">
            <w:rPr>
              <w:rFonts w:ascii="Times New Roman" w:hAnsi="Times New Roman" w:cs="Times New Roman"/>
            </w:rPr>
            <w:t>, Kode Pos</w:t>
          </w:r>
          <w:r w:rsidRPr="00E00DCA">
            <w:rPr>
              <w:rFonts w:ascii="Times New Roman" w:hAnsi="Times New Roman" w:cs="Times New Roman"/>
            </w:rPr>
            <w:t xml:space="preserve"> 25163</w:t>
          </w:r>
        </w:p>
        <w:p w14:paraId="291D760A" w14:textId="77777777" w:rsidR="00EE7F9F" w:rsidRPr="00964BC0" w:rsidRDefault="00412166" w:rsidP="00964BC0">
          <w:pPr>
            <w:pStyle w:val="Header"/>
            <w:spacing w:line="276" w:lineRule="auto"/>
            <w:rPr>
              <w:i/>
            </w:rPr>
          </w:pPr>
          <w:r>
            <w:rPr>
              <w:rFonts w:ascii="Times New Roman" w:hAnsi="Times New Roman" w:cs="Times New Roman"/>
              <w:i/>
              <w:sz w:val="22"/>
              <w:lang w:val="id-ID"/>
            </w:rPr>
            <w:t>Email: jurusan_si@fti.unand.ac.id</w:t>
          </w:r>
          <w:r w:rsidR="00EE7F9F" w:rsidRPr="00964BC0">
            <w:rPr>
              <w:rFonts w:ascii="Times New Roman" w:hAnsi="Times New Roman" w:cs="Times New Roman"/>
              <w:i/>
              <w:sz w:val="22"/>
            </w:rPr>
            <w:t xml:space="preserve"> </w:t>
          </w:r>
          <w:r>
            <w:rPr>
              <w:rFonts w:ascii="Times New Roman" w:hAnsi="Times New Roman" w:cs="Times New Roman"/>
              <w:i/>
              <w:sz w:val="22"/>
              <w:lang w:val="id-ID"/>
            </w:rPr>
            <w:t xml:space="preserve"> dan  </w:t>
          </w:r>
          <w:r w:rsidR="00EE7F9F" w:rsidRPr="00964BC0">
            <w:rPr>
              <w:rFonts w:ascii="Times New Roman" w:hAnsi="Times New Roman" w:cs="Times New Roman"/>
              <w:i/>
              <w:sz w:val="22"/>
            </w:rPr>
            <w:t>website: http://</w:t>
          </w:r>
          <w:r w:rsidR="00E8118D">
            <w:rPr>
              <w:rFonts w:ascii="Times New Roman" w:hAnsi="Times New Roman" w:cs="Times New Roman"/>
              <w:i/>
              <w:sz w:val="22"/>
            </w:rPr>
            <w:t>si.</w:t>
          </w:r>
          <w:r w:rsidR="00EE7F9F" w:rsidRPr="00964BC0">
            <w:rPr>
              <w:rFonts w:ascii="Times New Roman" w:hAnsi="Times New Roman" w:cs="Times New Roman"/>
              <w:i/>
              <w:sz w:val="22"/>
            </w:rPr>
            <w:t>fti.unand.ac.id</w:t>
          </w:r>
        </w:p>
      </w:tc>
    </w:tr>
  </w:tbl>
  <w:p w14:paraId="21B9DAEB" w14:textId="77777777" w:rsidR="007E0EB3" w:rsidRDefault="007E0E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809F8"/>
    <w:multiLevelType w:val="hybridMultilevel"/>
    <w:tmpl w:val="3CD406FE"/>
    <w:lvl w:ilvl="0" w:tplc="C0FAC8A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0F043F"/>
    <w:multiLevelType w:val="hybridMultilevel"/>
    <w:tmpl w:val="AD8A1428"/>
    <w:lvl w:ilvl="0" w:tplc="C0FAC8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46B49"/>
    <w:multiLevelType w:val="hybridMultilevel"/>
    <w:tmpl w:val="AD8A1428"/>
    <w:lvl w:ilvl="0" w:tplc="C0FAC8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F327F"/>
    <w:multiLevelType w:val="hybridMultilevel"/>
    <w:tmpl w:val="E0A80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B4539"/>
    <w:multiLevelType w:val="hybridMultilevel"/>
    <w:tmpl w:val="AD8A1428"/>
    <w:lvl w:ilvl="0" w:tplc="C0FAC8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95ECD"/>
    <w:multiLevelType w:val="hybridMultilevel"/>
    <w:tmpl w:val="C76646C8"/>
    <w:lvl w:ilvl="0" w:tplc="C0FAC8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74D05"/>
    <w:multiLevelType w:val="hybridMultilevel"/>
    <w:tmpl w:val="D31EB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E5DC6"/>
    <w:multiLevelType w:val="hybridMultilevel"/>
    <w:tmpl w:val="AD8A1428"/>
    <w:lvl w:ilvl="0" w:tplc="C0FAC8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08413E"/>
    <w:multiLevelType w:val="hybridMultilevel"/>
    <w:tmpl w:val="AD8A1428"/>
    <w:lvl w:ilvl="0" w:tplc="C0FAC8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DC3953"/>
    <w:multiLevelType w:val="hybridMultilevel"/>
    <w:tmpl w:val="AD8A1428"/>
    <w:lvl w:ilvl="0" w:tplc="C0FAC8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8C6718"/>
    <w:multiLevelType w:val="hybridMultilevel"/>
    <w:tmpl w:val="940891D6"/>
    <w:lvl w:ilvl="0" w:tplc="C0FAC8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10"/>
  </w:num>
  <w:num w:numId="6">
    <w:abstractNumId w:val="4"/>
  </w:num>
  <w:num w:numId="7">
    <w:abstractNumId w:val="9"/>
  </w:num>
  <w:num w:numId="8">
    <w:abstractNumId w:val="8"/>
  </w:num>
  <w:num w:numId="9">
    <w:abstractNumId w:val="1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357"/>
    <w:rsid w:val="00000278"/>
    <w:rsid w:val="0001344C"/>
    <w:rsid w:val="0003058A"/>
    <w:rsid w:val="00030BBE"/>
    <w:rsid w:val="0024725F"/>
    <w:rsid w:val="00292EF0"/>
    <w:rsid w:val="002F13E0"/>
    <w:rsid w:val="00392FCC"/>
    <w:rsid w:val="003A3CE5"/>
    <w:rsid w:val="003A7C27"/>
    <w:rsid w:val="00412166"/>
    <w:rsid w:val="00490A80"/>
    <w:rsid w:val="004C562A"/>
    <w:rsid w:val="00517EA3"/>
    <w:rsid w:val="00534E47"/>
    <w:rsid w:val="005605D1"/>
    <w:rsid w:val="00561AE9"/>
    <w:rsid w:val="00625A66"/>
    <w:rsid w:val="006564FB"/>
    <w:rsid w:val="006C7C50"/>
    <w:rsid w:val="006E40E5"/>
    <w:rsid w:val="00745541"/>
    <w:rsid w:val="007947FF"/>
    <w:rsid w:val="007C2ED0"/>
    <w:rsid w:val="007E0EB3"/>
    <w:rsid w:val="00802A84"/>
    <w:rsid w:val="00863CCE"/>
    <w:rsid w:val="008E710A"/>
    <w:rsid w:val="00902411"/>
    <w:rsid w:val="00964BC0"/>
    <w:rsid w:val="009A2551"/>
    <w:rsid w:val="009C4145"/>
    <w:rsid w:val="00A5126E"/>
    <w:rsid w:val="00A57E92"/>
    <w:rsid w:val="00B64D12"/>
    <w:rsid w:val="00C066CD"/>
    <w:rsid w:val="00C646CD"/>
    <w:rsid w:val="00CF5524"/>
    <w:rsid w:val="00D70C5F"/>
    <w:rsid w:val="00DA3DEE"/>
    <w:rsid w:val="00DD1D35"/>
    <w:rsid w:val="00E00DCA"/>
    <w:rsid w:val="00E25727"/>
    <w:rsid w:val="00E8118D"/>
    <w:rsid w:val="00EA2016"/>
    <w:rsid w:val="00EB0357"/>
    <w:rsid w:val="00ED49A0"/>
    <w:rsid w:val="00EE2C85"/>
    <w:rsid w:val="00EE7F9F"/>
    <w:rsid w:val="00F065F5"/>
    <w:rsid w:val="00F221B7"/>
    <w:rsid w:val="00F2737D"/>
    <w:rsid w:val="00F83B15"/>
    <w:rsid w:val="00F90DA3"/>
    <w:rsid w:val="00FB1DFC"/>
    <w:rsid w:val="00FC1D5A"/>
    <w:rsid w:val="00FC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62A1C2"/>
  <w14:defaultImageDpi w14:val="300"/>
  <w15:docId w15:val="{CFA78B77-AB4F-461B-B548-326A59BDF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E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E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EB3"/>
  </w:style>
  <w:style w:type="paragraph" w:styleId="Footer">
    <w:name w:val="footer"/>
    <w:basedOn w:val="Normal"/>
    <w:link w:val="FooterChar"/>
    <w:uiPriority w:val="99"/>
    <w:unhideWhenUsed/>
    <w:rsid w:val="007E0E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EB3"/>
  </w:style>
  <w:style w:type="paragraph" w:styleId="BalloonText">
    <w:name w:val="Balloon Text"/>
    <w:basedOn w:val="Normal"/>
    <w:link w:val="BalloonTextChar"/>
    <w:uiPriority w:val="99"/>
    <w:semiHidden/>
    <w:unhideWhenUsed/>
    <w:rsid w:val="00EE7F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F9F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EE7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A7C2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xbe">
    <w:name w:val="_xbe"/>
    <w:rsid w:val="007C2ED0"/>
  </w:style>
  <w:style w:type="character" w:customStyle="1" w:styleId="Apple-style-span">
    <w:name w:val="Apple-style-span"/>
    <w:basedOn w:val="DefaultParagraphFont"/>
    <w:uiPriority w:val="99"/>
    <w:rsid w:val="00A51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oudStorage\OwnCloud\KP\Kop%20Surat%20Jurusan%20S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Kop Surat Jurusan SI.dotx</Template>
  <TotalTime>2</TotalTime>
  <Pages>6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Universitas Andalas</Company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Husnil Kamil</dc:creator>
  <cp:keywords/>
  <dc:description/>
  <cp:lastModifiedBy>athifah27zahra@gmail.com</cp:lastModifiedBy>
  <cp:revision>3</cp:revision>
  <cp:lastPrinted>2013-01-17T05:24:00Z</cp:lastPrinted>
  <dcterms:created xsi:type="dcterms:W3CDTF">2019-12-12T07:41:00Z</dcterms:created>
  <dcterms:modified xsi:type="dcterms:W3CDTF">2019-12-12T07:44:00Z</dcterms:modified>
</cp:coreProperties>
</file>